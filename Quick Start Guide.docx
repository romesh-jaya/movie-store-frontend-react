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2BB2" w14:textId="77777777" w:rsidR="002A74F8" w:rsidRDefault="002A74F8" w:rsidP="002A74F8">
      <w:pPr>
        <w:pStyle w:val="ParagraphSpacer10"/>
      </w:pPr>
    </w:p>
    <w:p w14:paraId="10243B29" w14:textId="181A2166" w:rsidR="002A74F8" w:rsidRDefault="002A74F8" w:rsidP="002A74F8">
      <w:pPr>
        <w:pStyle w:val="Figure"/>
        <w:rPr>
          <w:noProof/>
        </w:rPr>
      </w:pPr>
    </w:p>
    <w:p w14:paraId="6D5090D2" w14:textId="77777777" w:rsidR="00A93BD9" w:rsidRPr="00A93BD9" w:rsidRDefault="00A93BD9" w:rsidP="00A93BD9"/>
    <w:p w14:paraId="58FE5229" w14:textId="7CE1F76C" w:rsidR="002A74F8" w:rsidRPr="00A51BF1" w:rsidRDefault="008A782A" w:rsidP="002A74F8">
      <w:pPr>
        <w:pStyle w:val="CoverProjectName"/>
      </w:pPr>
      <w:r>
        <w:t>Movie Shop</w:t>
      </w:r>
      <w:r w:rsidR="00A93BD9">
        <w:t xml:space="preserve"> Web Application</w:t>
      </w:r>
    </w:p>
    <w:p w14:paraId="2EF0BDEF" w14:textId="367E04F9" w:rsidR="00D7789C" w:rsidRPr="00ED4293" w:rsidRDefault="00A93BD9" w:rsidP="00651654">
      <w:pPr>
        <w:pStyle w:val="Heading1"/>
      </w:pPr>
      <w:r>
        <w:t>Quick Start Guide</w:t>
      </w:r>
    </w:p>
    <w:p w14:paraId="64B34DF7" w14:textId="3BB4E3D1" w:rsidR="00D7789C" w:rsidRDefault="00E0197E" w:rsidP="00080271">
      <w:pPr>
        <w:pStyle w:val="CoverText"/>
      </w:pPr>
      <w:r>
        <w:t xml:space="preserve">Version </w:t>
      </w:r>
      <w:r w:rsidR="00A93BD9">
        <w:t>1.0</w:t>
      </w:r>
    </w:p>
    <w:p w14:paraId="4DC2FC42" w14:textId="2133BD57" w:rsidR="00D7789C" w:rsidRDefault="008A782A" w:rsidP="00080271">
      <w:pPr>
        <w:pStyle w:val="CoverTextDate"/>
      </w:pPr>
      <w:r>
        <w:t>2020</w:t>
      </w:r>
      <w:r w:rsidR="00A93BD9">
        <w:t>/1</w:t>
      </w:r>
      <w:r>
        <w:t>1</w:t>
      </w:r>
      <w:r w:rsidR="00A93BD9">
        <w:t>/11</w:t>
      </w:r>
    </w:p>
    <w:p w14:paraId="46D0CBB7" w14:textId="77777777" w:rsidR="00A93BD9" w:rsidRDefault="00A93BD9" w:rsidP="00080271">
      <w:pPr>
        <w:pStyle w:val="BodyText"/>
        <w:rPr>
          <w:rStyle w:val="BodyTextBoldChar"/>
        </w:rPr>
      </w:pPr>
    </w:p>
    <w:p w14:paraId="5323F609" w14:textId="77777777" w:rsidR="00A93BD9" w:rsidRDefault="00A93BD9" w:rsidP="00080271">
      <w:pPr>
        <w:pStyle w:val="BodyText"/>
        <w:rPr>
          <w:rStyle w:val="BodyTextBoldChar"/>
        </w:rPr>
      </w:pPr>
    </w:p>
    <w:p w14:paraId="25A286D8" w14:textId="77777777" w:rsidR="00A93BD9" w:rsidRDefault="00A93BD9" w:rsidP="00080271">
      <w:pPr>
        <w:pStyle w:val="BodyText"/>
        <w:rPr>
          <w:rStyle w:val="BodyTextBoldChar"/>
        </w:rPr>
      </w:pPr>
    </w:p>
    <w:p w14:paraId="5201647F" w14:textId="37C28167" w:rsidR="006647B5" w:rsidRDefault="009D47B0" w:rsidP="008A1E77">
      <w:pPr>
        <w:pStyle w:val="FrontMatterHeader"/>
      </w:pPr>
      <w:bookmarkStart w:id="0" w:name="_Toc391640704"/>
      <w:bookmarkStart w:id="1" w:name="_Toc363205563"/>
      <w:bookmarkStart w:id="2" w:name="_Toc278187082"/>
      <w:bookmarkStart w:id="3" w:name="_Toc278189218"/>
      <w:r>
        <w:lastRenderedPageBreak/>
        <w:t>Document</w:t>
      </w:r>
      <w:r w:rsidR="006647B5">
        <w:t xml:space="preserve"> Revision History</w:t>
      </w:r>
      <w:bookmarkEnd w:id="0"/>
    </w:p>
    <w:p w14:paraId="39D02A32" w14:textId="246BD459" w:rsidR="006647B5" w:rsidRDefault="006647B5" w:rsidP="006647B5">
      <w:pPr>
        <w:pStyle w:val="Caption"/>
      </w:pPr>
    </w:p>
    <w:tbl>
      <w:tblPr>
        <w:tblStyle w:val="TableGrid"/>
        <w:tblW w:w="0" w:type="auto"/>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2882"/>
        <w:gridCol w:w="4224"/>
      </w:tblGrid>
      <w:tr w:rsidR="006647B5" w:rsidRPr="00C035CC" w14:paraId="27CF14B0" w14:textId="77777777" w:rsidTr="00C035CC">
        <w:trPr>
          <w:cantSplit/>
          <w:tblHeader/>
        </w:trPr>
        <w:tc>
          <w:tcPr>
            <w:tcW w:w="1075" w:type="dxa"/>
            <w:shd w:val="clear" w:color="auto" w:fill="1F497D"/>
            <w:vAlign w:val="center"/>
          </w:tcPr>
          <w:p w14:paraId="5FE86A8D" w14:textId="27137489" w:rsidR="006647B5" w:rsidRPr="00C035CC" w:rsidRDefault="006647B5" w:rsidP="00C035CC">
            <w:pPr>
              <w:pStyle w:val="TableText10HeaderCenter"/>
            </w:pPr>
            <w:r w:rsidRPr="00C035CC">
              <w:t>Version</w:t>
            </w:r>
            <w:r w:rsidR="00C035CC">
              <w:t xml:space="preserve"> </w:t>
            </w:r>
            <w:r w:rsidRPr="00C035CC">
              <w:t>Number</w:t>
            </w:r>
          </w:p>
        </w:tc>
        <w:tc>
          <w:tcPr>
            <w:tcW w:w="1255" w:type="dxa"/>
            <w:shd w:val="clear" w:color="auto" w:fill="1F497D"/>
            <w:vAlign w:val="center"/>
          </w:tcPr>
          <w:p w14:paraId="724C8D19" w14:textId="77777777" w:rsidR="006647B5" w:rsidRPr="00C035CC" w:rsidRDefault="006647B5" w:rsidP="00C035CC">
            <w:pPr>
              <w:pStyle w:val="TableText10HeaderCenter"/>
            </w:pPr>
            <w:r w:rsidRPr="00C035CC">
              <w:t>Date</w:t>
            </w:r>
          </w:p>
        </w:tc>
        <w:tc>
          <w:tcPr>
            <w:tcW w:w="2882" w:type="dxa"/>
            <w:shd w:val="clear" w:color="auto" w:fill="1F497D"/>
            <w:vAlign w:val="center"/>
          </w:tcPr>
          <w:p w14:paraId="7DCDDBCF" w14:textId="77777777" w:rsidR="006647B5" w:rsidRPr="00C035CC" w:rsidRDefault="006647B5" w:rsidP="00C035CC">
            <w:pPr>
              <w:pStyle w:val="TableText10HeaderCenter"/>
            </w:pPr>
            <w:r w:rsidRPr="00C035CC">
              <w:t>Author/Owner</w:t>
            </w:r>
          </w:p>
        </w:tc>
        <w:tc>
          <w:tcPr>
            <w:tcW w:w="4224" w:type="dxa"/>
            <w:shd w:val="clear" w:color="auto" w:fill="1F497D"/>
            <w:vAlign w:val="center"/>
          </w:tcPr>
          <w:p w14:paraId="5D768B69" w14:textId="77777777" w:rsidR="006647B5" w:rsidRPr="00C035CC" w:rsidRDefault="006647B5" w:rsidP="00C035CC">
            <w:pPr>
              <w:pStyle w:val="TableText10HeaderCenter"/>
            </w:pPr>
            <w:r w:rsidRPr="00C035CC">
              <w:t>Description of Change</w:t>
            </w:r>
          </w:p>
        </w:tc>
      </w:tr>
      <w:tr w:rsidR="006647B5" w:rsidRPr="00C035CC" w14:paraId="692A66C0" w14:textId="77777777" w:rsidTr="00C035CC">
        <w:trPr>
          <w:cantSplit/>
        </w:trPr>
        <w:tc>
          <w:tcPr>
            <w:tcW w:w="1075" w:type="dxa"/>
          </w:tcPr>
          <w:p w14:paraId="4E5959BC" w14:textId="260FD965" w:rsidR="006647B5" w:rsidRPr="00C035CC" w:rsidRDefault="00A93BD9" w:rsidP="00C035CC">
            <w:pPr>
              <w:pStyle w:val="TableText10"/>
            </w:pPr>
            <w:r>
              <w:t>1.0</w:t>
            </w:r>
          </w:p>
        </w:tc>
        <w:tc>
          <w:tcPr>
            <w:tcW w:w="1255" w:type="dxa"/>
          </w:tcPr>
          <w:p w14:paraId="54D46B2B" w14:textId="615E6750" w:rsidR="006647B5" w:rsidRPr="00C035CC" w:rsidRDefault="00A93BD9" w:rsidP="008A782A">
            <w:pPr>
              <w:pStyle w:val="TableText10"/>
            </w:pPr>
            <w:r>
              <w:t>20</w:t>
            </w:r>
            <w:r w:rsidR="008A782A">
              <w:t>20</w:t>
            </w:r>
            <w:r>
              <w:t>/1</w:t>
            </w:r>
            <w:r w:rsidR="008A782A">
              <w:t>1</w:t>
            </w:r>
            <w:r>
              <w:t>/11</w:t>
            </w:r>
          </w:p>
        </w:tc>
        <w:tc>
          <w:tcPr>
            <w:tcW w:w="2882" w:type="dxa"/>
          </w:tcPr>
          <w:p w14:paraId="742043B5" w14:textId="17BE97CE" w:rsidR="006647B5" w:rsidRPr="00C035CC" w:rsidRDefault="00A93BD9" w:rsidP="00A93BD9">
            <w:pPr>
              <w:pStyle w:val="TableText10"/>
            </w:pPr>
            <w:r>
              <w:t>Romesh Jayawardene</w:t>
            </w:r>
          </w:p>
        </w:tc>
        <w:tc>
          <w:tcPr>
            <w:tcW w:w="4224" w:type="dxa"/>
          </w:tcPr>
          <w:p w14:paraId="14D276F6" w14:textId="4184C9A5" w:rsidR="006647B5" w:rsidRPr="00C035CC" w:rsidRDefault="00A93BD9" w:rsidP="00A93BD9">
            <w:pPr>
              <w:pStyle w:val="TableText10"/>
            </w:pPr>
            <w:r>
              <w:t>Initial version</w:t>
            </w:r>
          </w:p>
        </w:tc>
      </w:tr>
      <w:tr w:rsidR="006647B5" w:rsidRPr="00C035CC" w14:paraId="06B6F915" w14:textId="77777777" w:rsidTr="00C035CC">
        <w:trPr>
          <w:cantSplit/>
        </w:trPr>
        <w:tc>
          <w:tcPr>
            <w:tcW w:w="1075" w:type="dxa"/>
          </w:tcPr>
          <w:p w14:paraId="1AB4B41C" w14:textId="05E64B99" w:rsidR="006647B5" w:rsidRPr="00C035CC" w:rsidRDefault="008D2A6E" w:rsidP="00C035CC">
            <w:pPr>
              <w:pStyle w:val="TableText10"/>
            </w:pPr>
            <w:r>
              <w:t>1.1</w:t>
            </w:r>
          </w:p>
        </w:tc>
        <w:tc>
          <w:tcPr>
            <w:tcW w:w="1255" w:type="dxa"/>
          </w:tcPr>
          <w:p w14:paraId="216E6047" w14:textId="08ECAB0A" w:rsidR="006647B5" w:rsidRPr="00C035CC" w:rsidRDefault="008D2A6E" w:rsidP="008D2A6E">
            <w:pPr>
              <w:pStyle w:val="TableText10"/>
            </w:pPr>
            <w:r>
              <w:t>20</w:t>
            </w:r>
            <w:r>
              <w:t>21</w:t>
            </w:r>
            <w:r>
              <w:t>/</w:t>
            </w:r>
            <w:r>
              <w:t>10</w:t>
            </w:r>
            <w:r>
              <w:t>/</w:t>
            </w:r>
            <w:r>
              <w:t>05</w:t>
            </w:r>
          </w:p>
        </w:tc>
        <w:tc>
          <w:tcPr>
            <w:tcW w:w="2882" w:type="dxa"/>
          </w:tcPr>
          <w:p w14:paraId="22704FEC" w14:textId="0D6CB5A4" w:rsidR="006647B5" w:rsidRPr="00C035CC" w:rsidRDefault="008D2A6E" w:rsidP="00A93BD9">
            <w:pPr>
              <w:pStyle w:val="TableText10"/>
            </w:pPr>
            <w:r>
              <w:t>Romesh Jayawardene</w:t>
            </w:r>
          </w:p>
        </w:tc>
        <w:tc>
          <w:tcPr>
            <w:tcW w:w="4224" w:type="dxa"/>
          </w:tcPr>
          <w:p w14:paraId="49B6D931" w14:textId="362B8A27" w:rsidR="006647B5" w:rsidRPr="00C035CC" w:rsidRDefault="008D2A6E" w:rsidP="00A93BD9">
            <w:pPr>
              <w:pStyle w:val="TableText10"/>
            </w:pPr>
            <w:r>
              <w:t>Change to search movies with year</w:t>
            </w:r>
          </w:p>
        </w:tc>
      </w:tr>
      <w:tr w:rsidR="006647B5" w:rsidRPr="00C035CC" w14:paraId="0CB98F67" w14:textId="77777777" w:rsidTr="00C035CC">
        <w:trPr>
          <w:cantSplit/>
        </w:trPr>
        <w:tc>
          <w:tcPr>
            <w:tcW w:w="1075" w:type="dxa"/>
          </w:tcPr>
          <w:p w14:paraId="347E4AA9" w14:textId="4D9B85BD" w:rsidR="006647B5" w:rsidRPr="00C035CC" w:rsidRDefault="006647B5" w:rsidP="00C035CC">
            <w:pPr>
              <w:pStyle w:val="TableText10"/>
            </w:pPr>
          </w:p>
        </w:tc>
        <w:tc>
          <w:tcPr>
            <w:tcW w:w="1255" w:type="dxa"/>
          </w:tcPr>
          <w:p w14:paraId="6C02F96D" w14:textId="0B0B5A80" w:rsidR="006647B5" w:rsidRPr="00C035CC" w:rsidRDefault="006647B5" w:rsidP="00C035CC">
            <w:pPr>
              <w:pStyle w:val="TableText10"/>
            </w:pPr>
          </w:p>
        </w:tc>
        <w:tc>
          <w:tcPr>
            <w:tcW w:w="2882" w:type="dxa"/>
          </w:tcPr>
          <w:p w14:paraId="4927C81A" w14:textId="4F04ED2B" w:rsidR="006647B5" w:rsidRPr="00C035CC" w:rsidRDefault="006647B5" w:rsidP="00A93BD9">
            <w:pPr>
              <w:pStyle w:val="TableText10"/>
            </w:pPr>
          </w:p>
        </w:tc>
        <w:tc>
          <w:tcPr>
            <w:tcW w:w="4224" w:type="dxa"/>
          </w:tcPr>
          <w:p w14:paraId="6937620E" w14:textId="51FF6CFC" w:rsidR="006647B5" w:rsidRPr="00C035CC" w:rsidRDefault="006647B5" w:rsidP="00A93BD9">
            <w:pPr>
              <w:pStyle w:val="TableText10Bullet"/>
              <w:numPr>
                <w:ilvl w:val="0"/>
                <w:numId w:val="0"/>
              </w:numPr>
            </w:pPr>
          </w:p>
        </w:tc>
      </w:tr>
      <w:tr w:rsidR="006647B5" w:rsidRPr="00C035CC" w14:paraId="33E61854" w14:textId="77777777" w:rsidTr="00C035CC">
        <w:trPr>
          <w:cantSplit/>
        </w:trPr>
        <w:tc>
          <w:tcPr>
            <w:tcW w:w="1075" w:type="dxa"/>
          </w:tcPr>
          <w:p w14:paraId="45BF0D80" w14:textId="15C1DBB1" w:rsidR="006647B5" w:rsidRPr="00C035CC" w:rsidRDefault="006647B5" w:rsidP="00C035CC">
            <w:pPr>
              <w:pStyle w:val="TableText10"/>
            </w:pPr>
          </w:p>
        </w:tc>
        <w:tc>
          <w:tcPr>
            <w:tcW w:w="1255" w:type="dxa"/>
          </w:tcPr>
          <w:p w14:paraId="4D75D259" w14:textId="223CE8F6" w:rsidR="006647B5" w:rsidRPr="00C035CC" w:rsidRDefault="006647B5" w:rsidP="00C035CC">
            <w:pPr>
              <w:pStyle w:val="TableText10"/>
            </w:pPr>
          </w:p>
        </w:tc>
        <w:tc>
          <w:tcPr>
            <w:tcW w:w="2882" w:type="dxa"/>
          </w:tcPr>
          <w:p w14:paraId="3C137AEC" w14:textId="127EB6F1" w:rsidR="006647B5" w:rsidRPr="00C035CC" w:rsidRDefault="006647B5" w:rsidP="00A93BD9">
            <w:pPr>
              <w:pStyle w:val="TableText10"/>
            </w:pPr>
          </w:p>
        </w:tc>
        <w:tc>
          <w:tcPr>
            <w:tcW w:w="4224" w:type="dxa"/>
          </w:tcPr>
          <w:p w14:paraId="525F7A5D" w14:textId="62668810" w:rsidR="006647B5" w:rsidRPr="00C035CC" w:rsidRDefault="006647B5" w:rsidP="00A93BD9">
            <w:pPr>
              <w:pStyle w:val="TableText10"/>
            </w:pPr>
          </w:p>
        </w:tc>
      </w:tr>
      <w:tr w:rsidR="006647B5" w:rsidRPr="00C035CC" w14:paraId="27A518EB" w14:textId="77777777" w:rsidTr="00C035CC">
        <w:trPr>
          <w:cantSplit/>
        </w:trPr>
        <w:tc>
          <w:tcPr>
            <w:tcW w:w="1075" w:type="dxa"/>
          </w:tcPr>
          <w:p w14:paraId="1D40207D" w14:textId="24B53711" w:rsidR="006647B5" w:rsidRPr="00C035CC" w:rsidRDefault="006647B5" w:rsidP="00C035CC">
            <w:pPr>
              <w:pStyle w:val="TableText10"/>
            </w:pPr>
          </w:p>
        </w:tc>
        <w:tc>
          <w:tcPr>
            <w:tcW w:w="1255" w:type="dxa"/>
          </w:tcPr>
          <w:p w14:paraId="402B2A4F" w14:textId="0BBB1F87" w:rsidR="006647B5" w:rsidRPr="00C035CC" w:rsidRDefault="006647B5" w:rsidP="00C035CC">
            <w:pPr>
              <w:pStyle w:val="TableText10"/>
            </w:pPr>
          </w:p>
        </w:tc>
        <w:tc>
          <w:tcPr>
            <w:tcW w:w="2882" w:type="dxa"/>
          </w:tcPr>
          <w:p w14:paraId="5302FCCD" w14:textId="67BAFE50" w:rsidR="006647B5" w:rsidRPr="00C035CC" w:rsidRDefault="006647B5" w:rsidP="00A93BD9">
            <w:pPr>
              <w:pStyle w:val="TableText10"/>
            </w:pPr>
          </w:p>
        </w:tc>
        <w:tc>
          <w:tcPr>
            <w:tcW w:w="4224" w:type="dxa"/>
          </w:tcPr>
          <w:p w14:paraId="664CB413" w14:textId="4915E33A" w:rsidR="006647B5" w:rsidRPr="00C035CC" w:rsidRDefault="006647B5" w:rsidP="00A93BD9">
            <w:pPr>
              <w:pStyle w:val="TableText10Bullet"/>
              <w:numPr>
                <w:ilvl w:val="0"/>
                <w:numId w:val="0"/>
              </w:numPr>
            </w:pPr>
          </w:p>
        </w:tc>
      </w:tr>
      <w:tr w:rsidR="006647B5" w:rsidRPr="00C035CC" w14:paraId="349F1F31" w14:textId="77777777" w:rsidTr="00C035CC">
        <w:trPr>
          <w:cantSplit/>
        </w:trPr>
        <w:tc>
          <w:tcPr>
            <w:tcW w:w="1075" w:type="dxa"/>
          </w:tcPr>
          <w:p w14:paraId="03B9A4F3" w14:textId="54CC8096" w:rsidR="006647B5" w:rsidRPr="00C035CC" w:rsidRDefault="006647B5" w:rsidP="00C035CC">
            <w:pPr>
              <w:pStyle w:val="TableText10"/>
            </w:pPr>
          </w:p>
        </w:tc>
        <w:tc>
          <w:tcPr>
            <w:tcW w:w="1255" w:type="dxa"/>
          </w:tcPr>
          <w:p w14:paraId="03F9ACE3" w14:textId="1D154A34" w:rsidR="006647B5" w:rsidRPr="00C035CC" w:rsidRDefault="006647B5" w:rsidP="00C035CC">
            <w:pPr>
              <w:pStyle w:val="TableText10"/>
            </w:pPr>
          </w:p>
        </w:tc>
        <w:tc>
          <w:tcPr>
            <w:tcW w:w="2882" w:type="dxa"/>
          </w:tcPr>
          <w:p w14:paraId="1C6A3332" w14:textId="593D3B35" w:rsidR="006647B5" w:rsidRPr="00C035CC" w:rsidRDefault="006647B5" w:rsidP="00A93BD9">
            <w:pPr>
              <w:pStyle w:val="TableText10"/>
            </w:pPr>
          </w:p>
        </w:tc>
        <w:tc>
          <w:tcPr>
            <w:tcW w:w="4224" w:type="dxa"/>
          </w:tcPr>
          <w:p w14:paraId="313AB784" w14:textId="570E436B" w:rsidR="006647B5" w:rsidRPr="00C035CC" w:rsidRDefault="006647B5" w:rsidP="00A93BD9">
            <w:pPr>
              <w:pStyle w:val="TableText10"/>
            </w:pPr>
          </w:p>
        </w:tc>
      </w:tr>
      <w:tr w:rsidR="006647B5" w:rsidRPr="00C035CC" w14:paraId="6996E19F" w14:textId="77777777" w:rsidTr="00C035CC">
        <w:trPr>
          <w:cantSplit/>
        </w:trPr>
        <w:tc>
          <w:tcPr>
            <w:tcW w:w="1075" w:type="dxa"/>
          </w:tcPr>
          <w:p w14:paraId="577C6547" w14:textId="42DE8E1C" w:rsidR="006647B5" w:rsidRPr="00C035CC" w:rsidRDefault="006647B5" w:rsidP="00C035CC">
            <w:pPr>
              <w:pStyle w:val="TableText10"/>
            </w:pPr>
          </w:p>
        </w:tc>
        <w:tc>
          <w:tcPr>
            <w:tcW w:w="1255" w:type="dxa"/>
          </w:tcPr>
          <w:p w14:paraId="5A4643C3" w14:textId="091D44A1" w:rsidR="006647B5" w:rsidRPr="00C035CC" w:rsidRDefault="006647B5" w:rsidP="00C035CC">
            <w:pPr>
              <w:pStyle w:val="TableText10"/>
            </w:pPr>
          </w:p>
        </w:tc>
        <w:tc>
          <w:tcPr>
            <w:tcW w:w="2882" w:type="dxa"/>
          </w:tcPr>
          <w:p w14:paraId="54A26A0D" w14:textId="43D979AA" w:rsidR="006647B5" w:rsidRPr="00C035CC" w:rsidRDefault="006647B5" w:rsidP="00A93BD9">
            <w:pPr>
              <w:pStyle w:val="TableText10"/>
            </w:pPr>
          </w:p>
        </w:tc>
        <w:tc>
          <w:tcPr>
            <w:tcW w:w="4224" w:type="dxa"/>
          </w:tcPr>
          <w:p w14:paraId="0F55CC9A" w14:textId="446DD036" w:rsidR="00FD41F4" w:rsidRPr="00C035CC" w:rsidRDefault="00FD41F4" w:rsidP="00A93BD9">
            <w:pPr>
              <w:pStyle w:val="TableText10Bullet"/>
              <w:numPr>
                <w:ilvl w:val="0"/>
                <w:numId w:val="0"/>
              </w:numPr>
            </w:pPr>
          </w:p>
        </w:tc>
      </w:tr>
      <w:tr w:rsidR="00A601A1" w:rsidRPr="00C035CC" w14:paraId="22E18A50" w14:textId="77777777" w:rsidTr="00C035CC">
        <w:trPr>
          <w:cantSplit/>
        </w:trPr>
        <w:tc>
          <w:tcPr>
            <w:tcW w:w="1075" w:type="dxa"/>
          </w:tcPr>
          <w:p w14:paraId="5C5A7B02" w14:textId="029D8C7C" w:rsidR="00A601A1" w:rsidRPr="00C035CC" w:rsidRDefault="00A601A1" w:rsidP="00C035CC">
            <w:pPr>
              <w:pStyle w:val="TableText10"/>
            </w:pPr>
          </w:p>
        </w:tc>
        <w:tc>
          <w:tcPr>
            <w:tcW w:w="1255" w:type="dxa"/>
          </w:tcPr>
          <w:p w14:paraId="162DEB4C" w14:textId="31C58C21" w:rsidR="00A601A1" w:rsidRPr="00C035CC" w:rsidRDefault="00A601A1" w:rsidP="00C035CC">
            <w:pPr>
              <w:pStyle w:val="TableText10"/>
            </w:pPr>
          </w:p>
        </w:tc>
        <w:tc>
          <w:tcPr>
            <w:tcW w:w="2882" w:type="dxa"/>
          </w:tcPr>
          <w:p w14:paraId="7AA887D7" w14:textId="37C593D8" w:rsidR="00A601A1" w:rsidRPr="00C035CC" w:rsidRDefault="00A601A1" w:rsidP="00A93BD9">
            <w:pPr>
              <w:pStyle w:val="TableText10"/>
            </w:pPr>
          </w:p>
        </w:tc>
        <w:tc>
          <w:tcPr>
            <w:tcW w:w="4224" w:type="dxa"/>
          </w:tcPr>
          <w:p w14:paraId="2E703D04" w14:textId="6EFE95CC" w:rsidR="00A601A1" w:rsidRPr="00C035CC" w:rsidRDefault="00A601A1" w:rsidP="00A93BD9">
            <w:pPr>
              <w:pStyle w:val="TableText10"/>
            </w:pPr>
          </w:p>
        </w:tc>
      </w:tr>
      <w:tr w:rsidR="00A601A1" w:rsidRPr="00C035CC" w14:paraId="3D1C00E5" w14:textId="77777777" w:rsidTr="00C035CC">
        <w:trPr>
          <w:cantSplit/>
        </w:trPr>
        <w:tc>
          <w:tcPr>
            <w:tcW w:w="1075" w:type="dxa"/>
          </w:tcPr>
          <w:p w14:paraId="4183D9F5" w14:textId="0632E544" w:rsidR="00A601A1" w:rsidRPr="00C035CC" w:rsidRDefault="00A601A1" w:rsidP="00C035CC">
            <w:pPr>
              <w:pStyle w:val="TableText10"/>
            </w:pPr>
          </w:p>
        </w:tc>
        <w:tc>
          <w:tcPr>
            <w:tcW w:w="1255" w:type="dxa"/>
          </w:tcPr>
          <w:p w14:paraId="7A4D5D00" w14:textId="1E4CDFD0" w:rsidR="00A601A1" w:rsidRPr="00C035CC" w:rsidRDefault="00A601A1" w:rsidP="00C035CC">
            <w:pPr>
              <w:pStyle w:val="TableText10"/>
            </w:pPr>
          </w:p>
        </w:tc>
        <w:tc>
          <w:tcPr>
            <w:tcW w:w="2882" w:type="dxa"/>
          </w:tcPr>
          <w:p w14:paraId="04F5B068" w14:textId="694BDC3C" w:rsidR="00A601A1" w:rsidRPr="00C035CC" w:rsidRDefault="00A601A1" w:rsidP="00A93BD9">
            <w:pPr>
              <w:pStyle w:val="TableText10"/>
            </w:pPr>
          </w:p>
        </w:tc>
        <w:tc>
          <w:tcPr>
            <w:tcW w:w="4224" w:type="dxa"/>
          </w:tcPr>
          <w:p w14:paraId="607D2C5E" w14:textId="712310E4" w:rsidR="00A601A1" w:rsidRPr="00C035CC" w:rsidRDefault="00A601A1" w:rsidP="00A93BD9">
            <w:pPr>
              <w:pStyle w:val="TableText10"/>
            </w:pPr>
          </w:p>
        </w:tc>
      </w:tr>
      <w:tr w:rsidR="00864D0D" w:rsidRPr="00C035CC" w14:paraId="418806C3" w14:textId="77777777" w:rsidTr="00C035CC">
        <w:trPr>
          <w:cantSplit/>
        </w:trPr>
        <w:tc>
          <w:tcPr>
            <w:tcW w:w="1075" w:type="dxa"/>
          </w:tcPr>
          <w:p w14:paraId="317CD311" w14:textId="7C150BBA" w:rsidR="00864D0D" w:rsidRPr="00C035CC" w:rsidRDefault="00864D0D" w:rsidP="00C035CC">
            <w:pPr>
              <w:pStyle w:val="TableText10"/>
            </w:pPr>
          </w:p>
        </w:tc>
        <w:tc>
          <w:tcPr>
            <w:tcW w:w="1255" w:type="dxa"/>
          </w:tcPr>
          <w:p w14:paraId="1CB9FF01" w14:textId="09D2EE85" w:rsidR="00864D0D" w:rsidRPr="00C035CC" w:rsidRDefault="00864D0D" w:rsidP="00400B9B">
            <w:pPr>
              <w:pStyle w:val="TableText10"/>
            </w:pPr>
          </w:p>
        </w:tc>
        <w:tc>
          <w:tcPr>
            <w:tcW w:w="2882" w:type="dxa"/>
          </w:tcPr>
          <w:p w14:paraId="26789C50" w14:textId="21F33207" w:rsidR="00864D0D" w:rsidRPr="00C035CC" w:rsidRDefault="00864D0D" w:rsidP="00A93BD9">
            <w:pPr>
              <w:pStyle w:val="TableText10"/>
            </w:pPr>
          </w:p>
        </w:tc>
        <w:tc>
          <w:tcPr>
            <w:tcW w:w="4224" w:type="dxa"/>
          </w:tcPr>
          <w:p w14:paraId="7C115F75" w14:textId="699205BE" w:rsidR="00864D0D" w:rsidRPr="00C035CC" w:rsidRDefault="00864D0D" w:rsidP="00A93BD9">
            <w:pPr>
              <w:pStyle w:val="TableText10Bullet"/>
              <w:numPr>
                <w:ilvl w:val="0"/>
                <w:numId w:val="0"/>
              </w:numPr>
            </w:pPr>
          </w:p>
        </w:tc>
      </w:tr>
      <w:tr w:rsidR="003404EB" w:rsidRPr="00C035CC" w14:paraId="658C0C61" w14:textId="77777777" w:rsidTr="00C035CC">
        <w:trPr>
          <w:cantSplit/>
        </w:trPr>
        <w:tc>
          <w:tcPr>
            <w:tcW w:w="1075" w:type="dxa"/>
          </w:tcPr>
          <w:p w14:paraId="546A0BA8" w14:textId="141E5FEA" w:rsidR="003404EB" w:rsidRDefault="003404EB" w:rsidP="00C035CC">
            <w:pPr>
              <w:pStyle w:val="TableText10"/>
            </w:pPr>
          </w:p>
        </w:tc>
        <w:tc>
          <w:tcPr>
            <w:tcW w:w="1255" w:type="dxa"/>
          </w:tcPr>
          <w:p w14:paraId="034DFBAF" w14:textId="4A82B9CA" w:rsidR="003404EB" w:rsidRDefault="003404EB" w:rsidP="00400B9B">
            <w:pPr>
              <w:pStyle w:val="TableText10"/>
            </w:pPr>
          </w:p>
        </w:tc>
        <w:tc>
          <w:tcPr>
            <w:tcW w:w="2882" w:type="dxa"/>
          </w:tcPr>
          <w:p w14:paraId="61BD1F45" w14:textId="322181F1" w:rsidR="003404EB" w:rsidRDefault="003404EB" w:rsidP="00A93BD9">
            <w:pPr>
              <w:pStyle w:val="TableText10"/>
            </w:pPr>
          </w:p>
        </w:tc>
        <w:tc>
          <w:tcPr>
            <w:tcW w:w="4224" w:type="dxa"/>
          </w:tcPr>
          <w:p w14:paraId="2F658AD6" w14:textId="4E6FCD3D" w:rsidR="003404EB" w:rsidRDefault="003404EB" w:rsidP="00A93BD9">
            <w:pPr>
              <w:pStyle w:val="TableText10Bullet"/>
              <w:numPr>
                <w:ilvl w:val="0"/>
                <w:numId w:val="0"/>
              </w:numPr>
            </w:pPr>
          </w:p>
        </w:tc>
      </w:tr>
    </w:tbl>
    <w:p w14:paraId="454D0B09" w14:textId="36CD05C2" w:rsidR="006647B5" w:rsidRDefault="006647B5" w:rsidP="00D829C9">
      <w:pPr>
        <w:pStyle w:val="BodyText"/>
      </w:pPr>
    </w:p>
    <w:bookmarkEnd w:id="1"/>
    <w:p w14:paraId="6573B23E" w14:textId="77777777" w:rsidR="00071C74" w:rsidRDefault="00071C74">
      <w:pPr>
        <w:spacing w:before="0" w:after="0"/>
        <w:rPr>
          <w:rFonts w:ascii="Arial Narrow" w:hAnsi="Arial Narrow"/>
          <w:b/>
          <w:sz w:val="36"/>
        </w:rPr>
      </w:pPr>
      <w:r>
        <w:br w:type="page"/>
      </w:r>
    </w:p>
    <w:p w14:paraId="4D3D5D36" w14:textId="320E30D2" w:rsidR="008F03D1" w:rsidRPr="007C402E" w:rsidRDefault="008F03D1" w:rsidP="007C402E">
      <w:pPr>
        <w:pStyle w:val="TitleSmall"/>
      </w:pPr>
      <w:r w:rsidRPr="007C402E">
        <w:lastRenderedPageBreak/>
        <w:t>Table of Contents</w:t>
      </w:r>
      <w:bookmarkEnd w:id="2"/>
      <w:bookmarkEnd w:id="3"/>
    </w:p>
    <w:p w14:paraId="6AEEF2C4" w14:textId="77777777" w:rsidR="00B370DA" w:rsidRDefault="003A1688">
      <w:pPr>
        <w:pStyle w:val="TOC2"/>
        <w:rPr>
          <w:rFonts w:asciiTheme="minorHAnsi" w:eastAsiaTheme="minorEastAsia" w:hAnsiTheme="minorHAnsi" w:cstheme="minorBidi"/>
          <w:sz w:val="22"/>
          <w:szCs w:val="22"/>
        </w:rPr>
      </w:pPr>
      <w:r>
        <w:rPr>
          <w:b/>
        </w:rPr>
        <w:fldChar w:fldCharType="begin"/>
      </w:r>
      <w:r>
        <w:instrText xml:space="preserve"> TOC \h \z \t "Heading 2,1,Heading 3,2,Heading 4,3,Back Matter Heading,1,Appendix,1" </w:instrText>
      </w:r>
      <w:r>
        <w:rPr>
          <w:b/>
        </w:rPr>
        <w:fldChar w:fldCharType="separate"/>
      </w:r>
      <w:hyperlink w:anchor="_Toc56595265" w:history="1">
        <w:r w:rsidR="00B370DA" w:rsidRPr="00AD2F2B">
          <w:rPr>
            <w:rStyle w:val="Hyperlink"/>
          </w:rPr>
          <w:t>1.1</w:t>
        </w:r>
        <w:r w:rsidR="00B370DA">
          <w:rPr>
            <w:rFonts w:asciiTheme="minorHAnsi" w:eastAsiaTheme="minorEastAsia" w:hAnsiTheme="minorHAnsi" w:cstheme="minorBidi"/>
            <w:sz w:val="22"/>
            <w:szCs w:val="22"/>
          </w:rPr>
          <w:tab/>
        </w:r>
        <w:r w:rsidR="00B370DA" w:rsidRPr="00AD2F2B">
          <w:rPr>
            <w:rStyle w:val="Hyperlink"/>
          </w:rPr>
          <w:t>Introduction</w:t>
        </w:r>
        <w:r w:rsidR="00B370DA">
          <w:rPr>
            <w:webHidden/>
          </w:rPr>
          <w:tab/>
        </w:r>
        <w:r w:rsidR="00B370DA">
          <w:rPr>
            <w:webHidden/>
          </w:rPr>
          <w:fldChar w:fldCharType="begin"/>
        </w:r>
        <w:r w:rsidR="00B370DA">
          <w:rPr>
            <w:webHidden/>
          </w:rPr>
          <w:instrText xml:space="preserve"> PAGEREF _Toc56595265 \h </w:instrText>
        </w:r>
        <w:r w:rsidR="00B370DA">
          <w:rPr>
            <w:webHidden/>
          </w:rPr>
        </w:r>
        <w:r w:rsidR="00B370DA">
          <w:rPr>
            <w:webHidden/>
          </w:rPr>
          <w:fldChar w:fldCharType="separate"/>
        </w:r>
        <w:r w:rsidR="00B370DA">
          <w:rPr>
            <w:webHidden/>
          </w:rPr>
          <w:t>4</w:t>
        </w:r>
        <w:r w:rsidR="00B370DA">
          <w:rPr>
            <w:webHidden/>
          </w:rPr>
          <w:fldChar w:fldCharType="end"/>
        </w:r>
      </w:hyperlink>
    </w:p>
    <w:p w14:paraId="6BE43E2A" w14:textId="77777777" w:rsidR="00B370DA" w:rsidRDefault="005D07B6">
      <w:pPr>
        <w:pStyle w:val="TOC2"/>
        <w:rPr>
          <w:rFonts w:asciiTheme="minorHAnsi" w:eastAsiaTheme="minorEastAsia" w:hAnsiTheme="minorHAnsi" w:cstheme="minorBidi"/>
          <w:sz w:val="22"/>
          <w:szCs w:val="22"/>
        </w:rPr>
      </w:pPr>
      <w:hyperlink w:anchor="_Toc56595266" w:history="1">
        <w:r w:rsidR="00B370DA" w:rsidRPr="00AD2F2B">
          <w:rPr>
            <w:rStyle w:val="Hyperlink"/>
          </w:rPr>
          <w:t>1.2</w:t>
        </w:r>
        <w:r w:rsidR="00B370DA">
          <w:rPr>
            <w:rFonts w:asciiTheme="minorHAnsi" w:eastAsiaTheme="minorEastAsia" w:hAnsiTheme="minorHAnsi" w:cstheme="minorBidi"/>
            <w:sz w:val="22"/>
            <w:szCs w:val="22"/>
          </w:rPr>
          <w:tab/>
        </w:r>
        <w:r w:rsidR="00B370DA" w:rsidRPr="00AD2F2B">
          <w:rPr>
            <w:rStyle w:val="Hyperlink"/>
          </w:rPr>
          <w:t>Logging in as admin</w:t>
        </w:r>
        <w:r w:rsidR="00B370DA">
          <w:rPr>
            <w:webHidden/>
          </w:rPr>
          <w:tab/>
        </w:r>
        <w:r w:rsidR="00B370DA">
          <w:rPr>
            <w:webHidden/>
          </w:rPr>
          <w:fldChar w:fldCharType="begin"/>
        </w:r>
        <w:r w:rsidR="00B370DA">
          <w:rPr>
            <w:webHidden/>
          </w:rPr>
          <w:instrText xml:space="preserve"> PAGEREF _Toc56595266 \h </w:instrText>
        </w:r>
        <w:r w:rsidR="00B370DA">
          <w:rPr>
            <w:webHidden/>
          </w:rPr>
        </w:r>
        <w:r w:rsidR="00B370DA">
          <w:rPr>
            <w:webHidden/>
          </w:rPr>
          <w:fldChar w:fldCharType="separate"/>
        </w:r>
        <w:r w:rsidR="00B370DA">
          <w:rPr>
            <w:webHidden/>
          </w:rPr>
          <w:t>4</w:t>
        </w:r>
        <w:r w:rsidR="00B370DA">
          <w:rPr>
            <w:webHidden/>
          </w:rPr>
          <w:fldChar w:fldCharType="end"/>
        </w:r>
      </w:hyperlink>
    </w:p>
    <w:p w14:paraId="2E31BFEE" w14:textId="77777777" w:rsidR="00B370DA" w:rsidRDefault="005D07B6">
      <w:pPr>
        <w:pStyle w:val="TOC2"/>
        <w:rPr>
          <w:rFonts w:asciiTheme="minorHAnsi" w:eastAsiaTheme="minorEastAsia" w:hAnsiTheme="minorHAnsi" w:cstheme="minorBidi"/>
          <w:sz w:val="22"/>
          <w:szCs w:val="22"/>
        </w:rPr>
      </w:pPr>
      <w:hyperlink w:anchor="_Toc56595267" w:history="1">
        <w:r w:rsidR="00B370DA" w:rsidRPr="00AD2F2B">
          <w:rPr>
            <w:rStyle w:val="Hyperlink"/>
          </w:rPr>
          <w:t>1.3</w:t>
        </w:r>
        <w:r w:rsidR="00B370DA">
          <w:rPr>
            <w:rFonts w:asciiTheme="minorHAnsi" w:eastAsiaTheme="minorEastAsia" w:hAnsiTheme="minorHAnsi" w:cstheme="minorBidi"/>
            <w:sz w:val="22"/>
            <w:szCs w:val="22"/>
          </w:rPr>
          <w:tab/>
        </w:r>
        <w:r w:rsidR="00B370DA" w:rsidRPr="00AD2F2B">
          <w:rPr>
            <w:rStyle w:val="Hyperlink"/>
          </w:rPr>
          <w:t>Setting up</w:t>
        </w:r>
        <w:r w:rsidR="00B370DA">
          <w:rPr>
            <w:webHidden/>
          </w:rPr>
          <w:tab/>
        </w:r>
        <w:r w:rsidR="00B370DA">
          <w:rPr>
            <w:webHidden/>
          </w:rPr>
          <w:fldChar w:fldCharType="begin"/>
        </w:r>
        <w:r w:rsidR="00B370DA">
          <w:rPr>
            <w:webHidden/>
          </w:rPr>
          <w:instrText xml:space="preserve"> PAGEREF _Toc56595267 \h </w:instrText>
        </w:r>
        <w:r w:rsidR="00B370DA">
          <w:rPr>
            <w:webHidden/>
          </w:rPr>
        </w:r>
        <w:r w:rsidR="00B370DA">
          <w:rPr>
            <w:webHidden/>
          </w:rPr>
          <w:fldChar w:fldCharType="separate"/>
        </w:r>
        <w:r w:rsidR="00B370DA">
          <w:rPr>
            <w:webHidden/>
          </w:rPr>
          <w:t>5</w:t>
        </w:r>
        <w:r w:rsidR="00B370DA">
          <w:rPr>
            <w:webHidden/>
          </w:rPr>
          <w:fldChar w:fldCharType="end"/>
        </w:r>
      </w:hyperlink>
    </w:p>
    <w:p w14:paraId="459CCBE0" w14:textId="77777777" w:rsidR="00B370DA" w:rsidRDefault="005D07B6">
      <w:pPr>
        <w:pStyle w:val="TOC2"/>
        <w:rPr>
          <w:rFonts w:asciiTheme="minorHAnsi" w:eastAsiaTheme="minorEastAsia" w:hAnsiTheme="minorHAnsi" w:cstheme="minorBidi"/>
          <w:sz w:val="22"/>
          <w:szCs w:val="22"/>
        </w:rPr>
      </w:pPr>
      <w:hyperlink w:anchor="_Toc56595268" w:history="1">
        <w:r w:rsidR="00B370DA" w:rsidRPr="00AD2F2B">
          <w:rPr>
            <w:rStyle w:val="Hyperlink"/>
          </w:rPr>
          <w:t>1.4</w:t>
        </w:r>
        <w:r w:rsidR="00B370DA">
          <w:rPr>
            <w:rFonts w:asciiTheme="minorHAnsi" w:eastAsiaTheme="minorEastAsia" w:hAnsiTheme="minorHAnsi" w:cstheme="minorBidi"/>
            <w:sz w:val="22"/>
            <w:szCs w:val="22"/>
          </w:rPr>
          <w:tab/>
        </w:r>
        <w:r w:rsidR="00B370DA" w:rsidRPr="00AD2F2B">
          <w:rPr>
            <w:rStyle w:val="Hyperlink"/>
          </w:rPr>
          <w:t>Adding movies to the library</w:t>
        </w:r>
        <w:r w:rsidR="00B370DA">
          <w:rPr>
            <w:webHidden/>
          </w:rPr>
          <w:tab/>
        </w:r>
        <w:r w:rsidR="00B370DA">
          <w:rPr>
            <w:webHidden/>
          </w:rPr>
          <w:fldChar w:fldCharType="begin"/>
        </w:r>
        <w:r w:rsidR="00B370DA">
          <w:rPr>
            <w:webHidden/>
          </w:rPr>
          <w:instrText xml:space="preserve"> PAGEREF _Toc56595268 \h </w:instrText>
        </w:r>
        <w:r w:rsidR="00B370DA">
          <w:rPr>
            <w:webHidden/>
          </w:rPr>
        </w:r>
        <w:r w:rsidR="00B370DA">
          <w:rPr>
            <w:webHidden/>
          </w:rPr>
          <w:fldChar w:fldCharType="separate"/>
        </w:r>
        <w:r w:rsidR="00B370DA">
          <w:rPr>
            <w:webHidden/>
          </w:rPr>
          <w:t>6</w:t>
        </w:r>
        <w:r w:rsidR="00B370DA">
          <w:rPr>
            <w:webHidden/>
          </w:rPr>
          <w:fldChar w:fldCharType="end"/>
        </w:r>
      </w:hyperlink>
    </w:p>
    <w:p w14:paraId="2B4635FB" w14:textId="77777777" w:rsidR="00B370DA" w:rsidRDefault="005D07B6">
      <w:pPr>
        <w:pStyle w:val="TOC2"/>
        <w:rPr>
          <w:rFonts w:asciiTheme="minorHAnsi" w:eastAsiaTheme="minorEastAsia" w:hAnsiTheme="minorHAnsi" w:cstheme="minorBidi"/>
          <w:sz w:val="22"/>
          <w:szCs w:val="22"/>
        </w:rPr>
      </w:pPr>
      <w:hyperlink w:anchor="_Toc56595269" w:history="1">
        <w:r w:rsidR="00B370DA" w:rsidRPr="00AD2F2B">
          <w:rPr>
            <w:rStyle w:val="Hyperlink"/>
          </w:rPr>
          <w:t>1.5</w:t>
        </w:r>
        <w:r w:rsidR="00B370DA">
          <w:rPr>
            <w:rFonts w:asciiTheme="minorHAnsi" w:eastAsiaTheme="minorEastAsia" w:hAnsiTheme="minorHAnsi" w:cstheme="minorBidi"/>
            <w:sz w:val="22"/>
            <w:szCs w:val="22"/>
          </w:rPr>
          <w:tab/>
        </w:r>
        <w:r w:rsidR="00B370DA" w:rsidRPr="00AD2F2B">
          <w:rPr>
            <w:rStyle w:val="Hyperlink"/>
          </w:rPr>
          <w:t>Browsing the titles availab</w:t>
        </w:r>
        <w:r w:rsidR="00B370DA" w:rsidRPr="00AD2F2B">
          <w:rPr>
            <w:rStyle w:val="Hyperlink"/>
          </w:rPr>
          <w:t>l</w:t>
        </w:r>
        <w:r w:rsidR="00B370DA" w:rsidRPr="00AD2F2B">
          <w:rPr>
            <w:rStyle w:val="Hyperlink"/>
          </w:rPr>
          <w:t>e in the library</w:t>
        </w:r>
        <w:r w:rsidR="00B370DA">
          <w:rPr>
            <w:webHidden/>
          </w:rPr>
          <w:tab/>
        </w:r>
        <w:r w:rsidR="00B370DA">
          <w:rPr>
            <w:webHidden/>
          </w:rPr>
          <w:fldChar w:fldCharType="begin"/>
        </w:r>
        <w:r w:rsidR="00B370DA">
          <w:rPr>
            <w:webHidden/>
          </w:rPr>
          <w:instrText xml:space="preserve"> PAGEREF _Toc56595269 \h </w:instrText>
        </w:r>
        <w:r w:rsidR="00B370DA">
          <w:rPr>
            <w:webHidden/>
          </w:rPr>
        </w:r>
        <w:r w:rsidR="00B370DA">
          <w:rPr>
            <w:webHidden/>
          </w:rPr>
          <w:fldChar w:fldCharType="separate"/>
        </w:r>
        <w:r w:rsidR="00B370DA">
          <w:rPr>
            <w:webHidden/>
          </w:rPr>
          <w:t>8</w:t>
        </w:r>
        <w:r w:rsidR="00B370DA">
          <w:rPr>
            <w:webHidden/>
          </w:rPr>
          <w:fldChar w:fldCharType="end"/>
        </w:r>
      </w:hyperlink>
    </w:p>
    <w:p w14:paraId="3F919D59" w14:textId="77777777" w:rsidR="00B370DA" w:rsidRDefault="005D07B6">
      <w:pPr>
        <w:pStyle w:val="TOC2"/>
        <w:rPr>
          <w:rFonts w:asciiTheme="minorHAnsi" w:eastAsiaTheme="minorEastAsia" w:hAnsiTheme="minorHAnsi" w:cstheme="minorBidi"/>
          <w:sz w:val="22"/>
          <w:szCs w:val="22"/>
        </w:rPr>
      </w:pPr>
      <w:hyperlink w:anchor="_Toc56595270" w:history="1">
        <w:r w:rsidR="00B370DA" w:rsidRPr="00AD2F2B">
          <w:rPr>
            <w:rStyle w:val="Hyperlink"/>
          </w:rPr>
          <w:t>1.6</w:t>
        </w:r>
        <w:r w:rsidR="00B370DA">
          <w:rPr>
            <w:rFonts w:asciiTheme="minorHAnsi" w:eastAsiaTheme="minorEastAsia" w:hAnsiTheme="minorHAnsi" w:cstheme="minorBidi"/>
            <w:sz w:val="22"/>
            <w:szCs w:val="22"/>
          </w:rPr>
          <w:tab/>
        </w:r>
        <w:r w:rsidR="00B370DA" w:rsidRPr="00AD2F2B">
          <w:rPr>
            <w:rStyle w:val="Hyperlink"/>
          </w:rPr>
          <w:t>Editing and removing the titles available in the library</w:t>
        </w:r>
        <w:r w:rsidR="00B370DA">
          <w:rPr>
            <w:webHidden/>
          </w:rPr>
          <w:tab/>
        </w:r>
        <w:r w:rsidR="00B370DA">
          <w:rPr>
            <w:webHidden/>
          </w:rPr>
          <w:fldChar w:fldCharType="begin"/>
        </w:r>
        <w:r w:rsidR="00B370DA">
          <w:rPr>
            <w:webHidden/>
          </w:rPr>
          <w:instrText xml:space="preserve"> PAGEREF _Toc56595270 \h </w:instrText>
        </w:r>
        <w:r w:rsidR="00B370DA">
          <w:rPr>
            <w:webHidden/>
          </w:rPr>
        </w:r>
        <w:r w:rsidR="00B370DA">
          <w:rPr>
            <w:webHidden/>
          </w:rPr>
          <w:fldChar w:fldCharType="separate"/>
        </w:r>
        <w:r w:rsidR="00B370DA">
          <w:rPr>
            <w:webHidden/>
          </w:rPr>
          <w:t>10</w:t>
        </w:r>
        <w:r w:rsidR="00B370DA">
          <w:rPr>
            <w:webHidden/>
          </w:rPr>
          <w:fldChar w:fldCharType="end"/>
        </w:r>
      </w:hyperlink>
    </w:p>
    <w:p w14:paraId="504E3DE4" w14:textId="77777777" w:rsidR="00B370DA" w:rsidRDefault="005D07B6">
      <w:pPr>
        <w:pStyle w:val="TOC2"/>
        <w:rPr>
          <w:rFonts w:asciiTheme="minorHAnsi" w:eastAsiaTheme="minorEastAsia" w:hAnsiTheme="minorHAnsi" w:cstheme="minorBidi"/>
          <w:sz w:val="22"/>
          <w:szCs w:val="22"/>
        </w:rPr>
      </w:pPr>
      <w:hyperlink w:anchor="_Toc56595271" w:history="1">
        <w:r w:rsidR="00B370DA" w:rsidRPr="00AD2F2B">
          <w:rPr>
            <w:rStyle w:val="Hyperlink"/>
          </w:rPr>
          <w:t>1.7</w:t>
        </w:r>
        <w:r w:rsidR="00B370DA">
          <w:rPr>
            <w:rFonts w:asciiTheme="minorHAnsi" w:eastAsiaTheme="minorEastAsia" w:hAnsiTheme="minorHAnsi" w:cstheme="minorBidi"/>
            <w:sz w:val="22"/>
            <w:szCs w:val="22"/>
          </w:rPr>
          <w:tab/>
        </w:r>
        <w:r w:rsidR="00B370DA" w:rsidRPr="00AD2F2B">
          <w:rPr>
            <w:rStyle w:val="Hyperlink"/>
          </w:rPr>
          <w:t>Login for customer</w:t>
        </w:r>
        <w:r w:rsidR="00B370DA">
          <w:rPr>
            <w:webHidden/>
          </w:rPr>
          <w:tab/>
        </w:r>
        <w:r w:rsidR="00B370DA">
          <w:rPr>
            <w:webHidden/>
          </w:rPr>
          <w:fldChar w:fldCharType="begin"/>
        </w:r>
        <w:r w:rsidR="00B370DA">
          <w:rPr>
            <w:webHidden/>
          </w:rPr>
          <w:instrText xml:space="preserve"> PAGEREF _Toc56595271 \h </w:instrText>
        </w:r>
        <w:r w:rsidR="00B370DA">
          <w:rPr>
            <w:webHidden/>
          </w:rPr>
        </w:r>
        <w:r w:rsidR="00B370DA">
          <w:rPr>
            <w:webHidden/>
          </w:rPr>
          <w:fldChar w:fldCharType="separate"/>
        </w:r>
        <w:r w:rsidR="00B370DA">
          <w:rPr>
            <w:webHidden/>
          </w:rPr>
          <w:t>10</w:t>
        </w:r>
        <w:r w:rsidR="00B370DA">
          <w:rPr>
            <w:webHidden/>
          </w:rPr>
          <w:fldChar w:fldCharType="end"/>
        </w:r>
      </w:hyperlink>
    </w:p>
    <w:p w14:paraId="64A93682" w14:textId="77777777" w:rsidR="00B370DA" w:rsidRDefault="005D07B6">
      <w:pPr>
        <w:pStyle w:val="TOC2"/>
        <w:rPr>
          <w:rFonts w:asciiTheme="minorHAnsi" w:eastAsiaTheme="minorEastAsia" w:hAnsiTheme="minorHAnsi" w:cstheme="minorBidi"/>
          <w:sz w:val="22"/>
          <w:szCs w:val="22"/>
        </w:rPr>
      </w:pPr>
      <w:hyperlink w:anchor="_Toc56595272" w:history="1">
        <w:r w:rsidR="00B370DA" w:rsidRPr="00AD2F2B">
          <w:rPr>
            <w:rStyle w:val="Hyperlink"/>
          </w:rPr>
          <w:t>1.8</w:t>
        </w:r>
        <w:r w:rsidR="00B370DA">
          <w:rPr>
            <w:rFonts w:asciiTheme="minorHAnsi" w:eastAsiaTheme="minorEastAsia" w:hAnsiTheme="minorHAnsi" w:cstheme="minorBidi"/>
            <w:sz w:val="22"/>
            <w:szCs w:val="22"/>
          </w:rPr>
          <w:tab/>
        </w:r>
        <w:r w:rsidR="00B370DA" w:rsidRPr="00AD2F2B">
          <w:rPr>
            <w:rStyle w:val="Hyperlink"/>
          </w:rPr>
          <w:t>Movie search Analysis</w:t>
        </w:r>
        <w:r w:rsidR="00B370DA">
          <w:rPr>
            <w:webHidden/>
          </w:rPr>
          <w:tab/>
        </w:r>
        <w:r w:rsidR="00B370DA">
          <w:rPr>
            <w:webHidden/>
          </w:rPr>
          <w:fldChar w:fldCharType="begin"/>
        </w:r>
        <w:r w:rsidR="00B370DA">
          <w:rPr>
            <w:webHidden/>
          </w:rPr>
          <w:instrText xml:space="preserve"> PAGEREF _Toc56595272 \h </w:instrText>
        </w:r>
        <w:r w:rsidR="00B370DA">
          <w:rPr>
            <w:webHidden/>
          </w:rPr>
        </w:r>
        <w:r w:rsidR="00B370DA">
          <w:rPr>
            <w:webHidden/>
          </w:rPr>
          <w:fldChar w:fldCharType="separate"/>
        </w:r>
        <w:r w:rsidR="00B370DA">
          <w:rPr>
            <w:webHidden/>
          </w:rPr>
          <w:t>11</w:t>
        </w:r>
        <w:r w:rsidR="00B370DA">
          <w:rPr>
            <w:webHidden/>
          </w:rPr>
          <w:fldChar w:fldCharType="end"/>
        </w:r>
      </w:hyperlink>
    </w:p>
    <w:p w14:paraId="4A9CFB88" w14:textId="77777777" w:rsidR="00B370DA" w:rsidRDefault="005D07B6">
      <w:pPr>
        <w:pStyle w:val="TOC2"/>
        <w:rPr>
          <w:rFonts w:asciiTheme="minorHAnsi" w:eastAsiaTheme="minorEastAsia" w:hAnsiTheme="minorHAnsi" w:cstheme="minorBidi"/>
          <w:sz w:val="22"/>
          <w:szCs w:val="22"/>
        </w:rPr>
      </w:pPr>
      <w:hyperlink w:anchor="_Toc56595273" w:history="1">
        <w:r w:rsidR="00B370DA" w:rsidRPr="00AD2F2B">
          <w:rPr>
            <w:rStyle w:val="Hyperlink"/>
          </w:rPr>
          <w:t>1.9</w:t>
        </w:r>
        <w:r w:rsidR="00B370DA">
          <w:rPr>
            <w:rFonts w:asciiTheme="minorHAnsi" w:eastAsiaTheme="minorEastAsia" w:hAnsiTheme="minorHAnsi" w:cstheme="minorBidi"/>
            <w:sz w:val="22"/>
            <w:szCs w:val="22"/>
          </w:rPr>
          <w:tab/>
        </w:r>
        <w:r w:rsidR="00B370DA" w:rsidRPr="00AD2F2B">
          <w:rPr>
            <w:rStyle w:val="Hyperlink"/>
          </w:rPr>
          <w:t>Responsive design</w:t>
        </w:r>
        <w:r w:rsidR="00B370DA">
          <w:rPr>
            <w:webHidden/>
          </w:rPr>
          <w:tab/>
        </w:r>
        <w:r w:rsidR="00B370DA">
          <w:rPr>
            <w:webHidden/>
          </w:rPr>
          <w:fldChar w:fldCharType="begin"/>
        </w:r>
        <w:r w:rsidR="00B370DA">
          <w:rPr>
            <w:webHidden/>
          </w:rPr>
          <w:instrText xml:space="preserve"> PAGEREF _Toc56595273 \h </w:instrText>
        </w:r>
        <w:r w:rsidR="00B370DA">
          <w:rPr>
            <w:webHidden/>
          </w:rPr>
        </w:r>
        <w:r w:rsidR="00B370DA">
          <w:rPr>
            <w:webHidden/>
          </w:rPr>
          <w:fldChar w:fldCharType="separate"/>
        </w:r>
        <w:r w:rsidR="00B370DA">
          <w:rPr>
            <w:webHidden/>
          </w:rPr>
          <w:t>12</w:t>
        </w:r>
        <w:r w:rsidR="00B370DA">
          <w:rPr>
            <w:webHidden/>
          </w:rPr>
          <w:fldChar w:fldCharType="end"/>
        </w:r>
      </w:hyperlink>
    </w:p>
    <w:p w14:paraId="1D59A4F7" w14:textId="77777777" w:rsidR="00071C74" w:rsidRDefault="003A1688" w:rsidP="00071C74">
      <w:pPr>
        <w:pStyle w:val="BodyText"/>
        <w:rPr>
          <w:noProof/>
          <w:sz w:val="24"/>
        </w:rPr>
      </w:pPr>
      <w:r>
        <w:rPr>
          <w:noProof/>
          <w:sz w:val="24"/>
        </w:rPr>
        <w:fldChar w:fldCharType="end"/>
      </w:r>
      <w:bookmarkStart w:id="4" w:name="_Toc446323695"/>
      <w:bookmarkStart w:id="5" w:name="_Toc497871702"/>
      <w:bookmarkStart w:id="6" w:name="_Toc497872046"/>
      <w:bookmarkStart w:id="7" w:name="_Toc497872814"/>
      <w:bookmarkStart w:id="8" w:name="_Toc497872969"/>
      <w:bookmarkStart w:id="9" w:name="_Toc497873017"/>
    </w:p>
    <w:p w14:paraId="2AD58164" w14:textId="77777777" w:rsidR="00071C74" w:rsidRDefault="00071C74">
      <w:pPr>
        <w:spacing w:before="0" w:after="0"/>
        <w:rPr>
          <w:noProof/>
          <w:sz w:val="24"/>
        </w:rPr>
      </w:pPr>
      <w:r>
        <w:rPr>
          <w:noProof/>
          <w:sz w:val="24"/>
        </w:rPr>
        <w:br w:type="page"/>
      </w:r>
    </w:p>
    <w:p w14:paraId="2F5B53ED" w14:textId="765EB869" w:rsidR="00721854" w:rsidRDefault="00C0603D" w:rsidP="00071C74">
      <w:pPr>
        <w:pStyle w:val="Heading3"/>
      </w:pPr>
      <w:bookmarkStart w:id="10" w:name="_Toc56595265"/>
      <w:r>
        <w:lastRenderedPageBreak/>
        <w:t>Introduction</w:t>
      </w:r>
      <w:bookmarkEnd w:id="4"/>
      <w:bookmarkEnd w:id="10"/>
    </w:p>
    <w:p w14:paraId="0BDC72F1" w14:textId="77777777" w:rsidR="00D42F43" w:rsidRDefault="00D42F43" w:rsidP="00D42F43"/>
    <w:p w14:paraId="79E6E5CE" w14:textId="77777777" w:rsidR="008A782A" w:rsidRPr="008A782A" w:rsidRDefault="008A782A" w:rsidP="008A782A">
      <w:r w:rsidRPr="008A782A">
        <w:t>Movie Shop is an app that can be used for managing a movie library in a DVD rental store. </w:t>
      </w:r>
    </w:p>
    <w:p w14:paraId="0564C21B" w14:textId="54A6B412" w:rsidR="008A782A" w:rsidRPr="008A782A" w:rsidRDefault="008A782A" w:rsidP="008A782A">
      <w:r w:rsidRPr="008A782A">
        <w:t>Functionality is divided into 3 main categories:</w:t>
      </w:r>
    </w:p>
    <w:p w14:paraId="3A867E43" w14:textId="04A56791" w:rsidR="008A782A" w:rsidRPr="008A782A" w:rsidRDefault="008A782A" w:rsidP="008A782A">
      <w:pPr>
        <w:pStyle w:val="ListParagraph"/>
        <w:numPr>
          <w:ilvl w:val="0"/>
          <w:numId w:val="35"/>
        </w:numPr>
      </w:pPr>
      <w:r w:rsidRPr="008A782A">
        <w:t>Adding movies to the library</w:t>
      </w:r>
    </w:p>
    <w:p w14:paraId="08537468" w14:textId="2EB7A001" w:rsidR="008A782A" w:rsidRPr="008A782A" w:rsidRDefault="008A782A" w:rsidP="008A782A">
      <w:pPr>
        <w:pStyle w:val="ListParagraph"/>
        <w:numPr>
          <w:ilvl w:val="0"/>
          <w:numId w:val="35"/>
        </w:numPr>
      </w:pPr>
      <w:r w:rsidRPr="008A782A">
        <w:t>Browsing the titles available in the library</w:t>
      </w:r>
    </w:p>
    <w:p w14:paraId="5882D87A" w14:textId="59E1481A" w:rsidR="008A782A" w:rsidRPr="008A782A" w:rsidRDefault="008A782A" w:rsidP="008A782A">
      <w:pPr>
        <w:pStyle w:val="ListParagraph"/>
        <w:numPr>
          <w:ilvl w:val="0"/>
          <w:numId w:val="35"/>
        </w:numPr>
      </w:pPr>
      <w:r w:rsidRPr="008A782A">
        <w:t xml:space="preserve">Configuring settings </w:t>
      </w:r>
    </w:p>
    <w:p w14:paraId="05773504" w14:textId="77777777" w:rsidR="008A782A" w:rsidRPr="008A782A" w:rsidRDefault="008A782A" w:rsidP="008A782A"/>
    <w:p w14:paraId="4266032E" w14:textId="0C6D0F72" w:rsidR="008A782A" w:rsidRPr="008A782A" w:rsidRDefault="008A782A" w:rsidP="008A782A">
      <w:r w:rsidRPr="008A782A">
        <w:t>The app also allows potential customers to login and browse the available titles.</w:t>
      </w:r>
    </w:p>
    <w:p w14:paraId="5E94C597" w14:textId="77777777" w:rsidR="008A782A" w:rsidRPr="008A782A" w:rsidRDefault="008A782A" w:rsidP="008A782A"/>
    <w:p w14:paraId="4EF636DE" w14:textId="660F3037" w:rsidR="008A782A" w:rsidRDefault="008A782A" w:rsidP="008A782A">
      <w:r w:rsidRPr="008A782A">
        <w:t>Following are the user flows:</w:t>
      </w:r>
    </w:p>
    <w:p w14:paraId="4DB2C3C6" w14:textId="77777777" w:rsidR="008A782A" w:rsidRDefault="008A782A" w:rsidP="008A782A"/>
    <w:p w14:paraId="251C60D5" w14:textId="547C3580" w:rsidR="008F7AFA" w:rsidRDefault="008F7AFA" w:rsidP="008A782A">
      <w:pPr>
        <w:pStyle w:val="Heading3"/>
      </w:pPr>
      <w:bookmarkStart w:id="11" w:name="_Toc56595266"/>
      <w:r>
        <w:t>Logging in as admin</w:t>
      </w:r>
      <w:bookmarkEnd w:id="11"/>
    </w:p>
    <w:p w14:paraId="4CBB9CD3" w14:textId="77777777" w:rsidR="008F7AFA" w:rsidRDefault="008F7AFA" w:rsidP="008F7AFA"/>
    <w:p w14:paraId="761E1817" w14:textId="6656970A" w:rsidR="00223587" w:rsidRDefault="00223587" w:rsidP="008F7AFA">
      <w:r>
        <w:t xml:space="preserve">In order to login as admin, you need to manually visit the page &lt;hosted URL&gt;/login-admin. This is hidden from the welcome screen, as the latter is accessible to customers. </w:t>
      </w:r>
    </w:p>
    <w:p w14:paraId="22ED3D2A" w14:textId="77777777" w:rsidR="00223587" w:rsidRDefault="00223587" w:rsidP="008F7AFA"/>
    <w:p w14:paraId="4AB01EFC" w14:textId="68AFABD7" w:rsidR="008F7AFA" w:rsidRDefault="00223587" w:rsidP="00223587">
      <w:pPr>
        <w:jc w:val="center"/>
      </w:pPr>
      <w:r>
        <w:rPr>
          <w:noProof/>
        </w:rPr>
        <w:drawing>
          <wp:inline distT="0" distB="0" distL="0" distR="0" wp14:anchorId="36603A9C" wp14:editId="7A2D149A">
            <wp:extent cx="3500729" cy="1774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839" cy="1784363"/>
                    </a:xfrm>
                    <a:prstGeom prst="rect">
                      <a:avLst/>
                    </a:prstGeom>
                  </pic:spPr>
                </pic:pic>
              </a:graphicData>
            </a:graphic>
          </wp:inline>
        </w:drawing>
      </w:r>
    </w:p>
    <w:p w14:paraId="5CFF1031" w14:textId="6B8A435A" w:rsidR="00223587" w:rsidRDefault="00223587" w:rsidP="00223587">
      <w:r>
        <w:t>Clicking on Sign in-Admin will take you to the login screen. You may enter the username and password provided by the app vendor:</w:t>
      </w:r>
    </w:p>
    <w:p w14:paraId="3246C643" w14:textId="3BA0CFAF" w:rsidR="00223587" w:rsidRDefault="00223587" w:rsidP="00223587">
      <w:pPr>
        <w:jc w:val="center"/>
      </w:pPr>
      <w:r>
        <w:rPr>
          <w:noProof/>
        </w:rPr>
        <w:lastRenderedPageBreak/>
        <w:drawing>
          <wp:inline distT="0" distB="0" distL="0" distR="0" wp14:anchorId="234C3375" wp14:editId="171B691E">
            <wp:extent cx="2277190" cy="2723025"/>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0952" cy="2751440"/>
                    </a:xfrm>
                    <a:prstGeom prst="rect">
                      <a:avLst/>
                    </a:prstGeom>
                  </pic:spPr>
                </pic:pic>
              </a:graphicData>
            </a:graphic>
          </wp:inline>
        </w:drawing>
      </w:r>
    </w:p>
    <w:p w14:paraId="3C1D4A17" w14:textId="77777777" w:rsidR="008F7AFA" w:rsidRPr="008F7AFA" w:rsidRDefault="008F7AFA" w:rsidP="008F7AFA"/>
    <w:p w14:paraId="11CBEBCE" w14:textId="72B66BE5" w:rsidR="008A782A" w:rsidRDefault="008A782A" w:rsidP="008A782A">
      <w:pPr>
        <w:pStyle w:val="Heading3"/>
      </w:pPr>
      <w:bookmarkStart w:id="12" w:name="_Toc56595267"/>
      <w:r>
        <w:t>Setting up</w:t>
      </w:r>
      <w:bookmarkEnd w:id="12"/>
    </w:p>
    <w:p w14:paraId="5B15CBC6" w14:textId="77777777" w:rsidR="008F7AFA" w:rsidRDefault="008F7AFA" w:rsidP="008A782A"/>
    <w:p w14:paraId="5B5633D7" w14:textId="66E897F0" w:rsidR="008A782A" w:rsidRDefault="0041510D" w:rsidP="008A782A">
      <w:r>
        <w:t>Once logged in, t</w:t>
      </w:r>
      <w:r w:rsidR="008F7AFA">
        <w:t xml:space="preserve">he admin needs to setup some mandatory information in order to use the app functionality under the ‘Settings’ tab. </w:t>
      </w:r>
    </w:p>
    <w:p w14:paraId="50B81F19" w14:textId="4D63F651" w:rsidR="008F7AFA" w:rsidRDefault="008F7AFA" w:rsidP="008F7AFA">
      <w:pPr>
        <w:pStyle w:val="ListParagraph"/>
        <w:numPr>
          <w:ilvl w:val="0"/>
          <w:numId w:val="36"/>
        </w:numPr>
      </w:pPr>
      <w:r>
        <w:t xml:space="preserve">An OMDB API key needs to be obtained. This can be done via </w:t>
      </w:r>
      <w:hyperlink r:id="rId14" w:history="1">
        <w:r w:rsidRPr="00EC32B7">
          <w:rPr>
            <w:rStyle w:val="Hyperlink"/>
          </w:rPr>
          <w:t>http://www.omdbapi.com/apikey.aspx</w:t>
        </w:r>
      </w:hyperlink>
      <w:r>
        <w:t>.</w:t>
      </w:r>
      <w:r w:rsidR="00410D3C">
        <w:t xml:space="preserve"> For free or at a price.</w:t>
      </w:r>
      <w:r>
        <w:t xml:space="preserve"> This key must be inserted into the ‘OMDB API key’ field.</w:t>
      </w:r>
    </w:p>
    <w:p w14:paraId="4CE7DF2A" w14:textId="77777777" w:rsidR="008F7AFA" w:rsidRDefault="008F7AFA" w:rsidP="008F7AFA">
      <w:pPr>
        <w:pStyle w:val="ListParagraph"/>
      </w:pPr>
    </w:p>
    <w:p w14:paraId="003F27F3" w14:textId="501190AB" w:rsidR="008F7AFA" w:rsidRDefault="008F7AFA" w:rsidP="008F7AFA">
      <w:pPr>
        <w:pStyle w:val="ListParagraph"/>
        <w:numPr>
          <w:ilvl w:val="0"/>
          <w:numId w:val="36"/>
        </w:numPr>
      </w:pPr>
      <w:r>
        <w:t xml:space="preserve">Languages of titles that customers will wish to browse must be added as a comma-separated string under ‘Languages’ field. </w:t>
      </w:r>
    </w:p>
    <w:p w14:paraId="3C4DCC15" w14:textId="77777777" w:rsidR="008F7AFA" w:rsidRDefault="008F7AFA" w:rsidP="008F7AFA">
      <w:pPr>
        <w:pStyle w:val="ListParagraph"/>
      </w:pPr>
    </w:p>
    <w:p w14:paraId="76692F70" w14:textId="5CCD47DE" w:rsidR="008F7AFA" w:rsidRPr="008A782A" w:rsidRDefault="008F7AFA" w:rsidP="008F7AFA">
      <w:r>
        <w:t xml:space="preserve">See the figure below to notice some filled-in fields. </w:t>
      </w:r>
    </w:p>
    <w:p w14:paraId="5E0D62C3" w14:textId="41D87DD0" w:rsidR="008A782A" w:rsidRPr="008A782A" w:rsidRDefault="00D82679" w:rsidP="008F7AFA">
      <w:pPr>
        <w:jc w:val="center"/>
      </w:pPr>
      <w:r>
        <w:rPr>
          <w:noProof/>
        </w:rPr>
        <w:lastRenderedPageBreak/>
        <w:drawing>
          <wp:inline distT="0" distB="0" distL="0" distR="0" wp14:anchorId="6FB4AA76" wp14:editId="6CBF4C3D">
            <wp:extent cx="4822092" cy="3147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047" cy="3153693"/>
                    </a:xfrm>
                    <a:prstGeom prst="rect">
                      <a:avLst/>
                    </a:prstGeom>
                    <a:noFill/>
                    <a:ln>
                      <a:noFill/>
                    </a:ln>
                  </pic:spPr>
                </pic:pic>
              </a:graphicData>
            </a:graphic>
          </wp:inline>
        </w:drawing>
      </w:r>
    </w:p>
    <w:p w14:paraId="427BB242" w14:textId="77777777" w:rsidR="008F7AFA" w:rsidRDefault="008F7AFA" w:rsidP="008F7AFA">
      <w:pPr>
        <w:pStyle w:val="Heading3"/>
      </w:pPr>
      <w:bookmarkStart w:id="13" w:name="_Toc56595268"/>
      <w:r w:rsidRPr="008A782A">
        <w:t>Adding movies to the library</w:t>
      </w:r>
      <w:bookmarkEnd w:id="13"/>
    </w:p>
    <w:p w14:paraId="4E736A74" w14:textId="77777777" w:rsidR="008F7AFA" w:rsidRPr="008F7AFA" w:rsidRDefault="008F7AFA" w:rsidP="008F7AFA"/>
    <w:p w14:paraId="75CB6D47" w14:textId="2CDEFFF2" w:rsidR="008F7AFA" w:rsidRDefault="008F7AFA" w:rsidP="008A782A">
      <w:r w:rsidRPr="008F7AFA">
        <w:t xml:space="preserve">Instead of having to </w:t>
      </w:r>
      <w:r>
        <w:t xml:space="preserve">manually add all movie-related information into the app, the app allows the admin to search the OMDB database for a movie. Once the movie is found, then the admin can add that title to the library. Then all the movie related </w:t>
      </w:r>
      <w:r w:rsidR="00223587">
        <w:t>metadata</w:t>
      </w:r>
      <w:r>
        <w:t xml:space="preserve"> is automatically added. The ‘Movie Search – OMDB’ tab can be used for this. </w:t>
      </w:r>
    </w:p>
    <w:p w14:paraId="462EC88D" w14:textId="77777777" w:rsidR="008F7AFA" w:rsidRDefault="008F7AFA" w:rsidP="008A782A"/>
    <w:p w14:paraId="606F42F7" w14:textId="54A94532" w:rsidR="008F7AFA" w:rsidRDefault="008F7AFA" w:rsidP="008A782A">
      <w:r>
        <w:t>E.g.: to add ‘The Matrix’ movie, follow the steps below:</w:t>
      </w:r>
    </w:p>
    <w:p w14:paraId="23321DAD" w14:textId="77777777" w:rsidR="008F7AFA" w:rsidRDefault="008F7AFA" w:rsidP="008A782A"/>
    <w:p w14:paraId="7CD076B6" w14:textId="1AA1488A" w:rsidR="008F7AFA" w:rsidRDefault="008F7AFA" w:rsidP="008A782A">
      <w:r>
        <w:t>Type ‘the matrix’ in the search box and press ‘Search’ :</w:t>
      </w:r>
    </w:p>
    <w:p w14:paraId="6DDEE26C" w14:textId="77777777" w:rsidR="008F7AFA" w:rsidRDefault="008F7AFA" w:rsidP="008A782A"/>
    <w:p w14:paraId="3868A0FD" w14:textId="1BD8F356" w:rsidR="008F7AFA" w:rsidRDefault="008F7AFA" w:rsidP="008A782A">
      <w:r>
        <w:rPr>
          <w:noProof/>
        </w:rPr>
        <w:drawing>
          <wp:inline distT="0" distB="0" distL="0" distR="0" wp14:anchorId="4A760C85" wp14:editId="1F0848AE">
            <wp:extent cx="5403215" cy="14960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1496060"/>
                    </a:xfrm>
                    <a:prstGeom prst="rect">
                      <a:avLst/>
                    </a:prstGeom>
                    <a:noFill/>
                    <a:ln>
                      <a:noFill/>
                    </a:ln>
                  </pic:spPr>
                </pic:pic>
              </a:graphicData>
            </a:graphic>
          </wp:inline>
        </w:drawing>
      </w:r>
    </w:p>
    <w:p w14:paraId="140D5B62" w14:textId="15BD8A49" w:rsidR="008F7AFA" w:rsidRDefault="008F7AFA" w:rsidP="008A782A">
      <w:r>
        <w:t>Then all the matching results from OMDB are displayed:</w:t>
      </w:r>
    </w:p>
    <w:p w14:paraId="236ED1B0" w14:textId="77777777" w:rsidR="008F7AFA" w:rsidRDefault="008F7AFA" w:rsidP="008A782A"/>
    <w:p w14:paraId="6D6F0522" w14:textId="5DFEC481" w:rsidR="008F7AFA" w:rsidRPr="008F7AFA" w:rsidRDefault="008F7AFA" w:rsidP="008F7AFA">
      <w:pPr>
        <w:jc w:val="center"/>
      </w:pPr>
      <w:r>
        <w:rPr>
          <w:noProof/>
        </w:rPr>
        <w:lastRenderedPageBreak/>
        <w:drawing>
          <wp:inline distT="0" distB="0" distL="0" distR="0" wp14:anchorId="11C57750" wp14:editId="3A7DA41C">
            <wp:extent cx="5181600" cy="30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3165" cy="3037113"/>
                    </a:xfrm>
                    <a:prstGeom prst="rect">
                      <a:avLst/>
                    </a:prstGeom>
                  </pic:spPr>
                </pic:pic>
              </a:graphicData>
            </a:graphic>
          </wp:inline>
        </w:drawing>
      </w:r>
    </w:p>
    <w:p w14:paraId="6FB98977" w14:textId="77777777" w:rsidR="008A782A" w:rsidRDefault="008A782A" w:rsidP="008A782A">
      <w:pPr>
        <w:rPr>
          <w:rFonts w:ascii="Consolas" w:hAnsi="Consolas"/>
          <w:color w:val="333333"/>
          <w:sz w:val="21"/>
          <w:szCs w:val="21"/>
        </w:rPr>
      </w:pPr>
    </w:p>
    <w:p w14:paraId="68E28561" w14:textId="7E038D16" w:rsidR="008A782A" w:rsidRDefault="008F7AFA" w:rsidP="00D42F43">
      <w:r>
        <w:t>Click on ‘The Matrix’, since it is the movie we wish to add. A sidebar pops up on the right providing some more details of the movie:</w:t>
      </w:r>
    </w:p>
    <w:p w14:paraId="3EE1F868" w14:textId="77777777" w:rsidR="008F7AFA" w:rsidRDefault="008F7AFA" w:rsidP="00D42F43"/>
    <w:p w14:paraId="02D83DAB" w14:textId="77777777" w:rsidR="008F7AFA" w:rsidRDefault="008F7AFA" w:rsidP="008F7AFA">
      <w:pPr>
        <w:jc w:val="center"/>
      </w:pPr>
    </w:p>
    <w:p w14:paraId="6A4AD455" w14:textId="4400D230" w:rsidR="008F7AFA" w:rsidRDefault="008F7AFA" w:rsidP="008F7AFA">
      <w:pPr>
        <w:jc w:val="center"/>
      </w:pPr>
      <w:r>
        <w:rPr>
          <w:noProof/>
        </w:rPr>
        <w:lastRenderedPageBreak/>
        <w:drawing>
          <wp:inline distT="0" distB="0" distL="0" distR="0" wp14:anchorId="62E0A2AF" wp14:editId="7BB97314">
            <wp:extent cx="3743942" cy="5650523"/>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830" cy="5657900"/>
                    </a:xfrm>
                    <a:prstGeom prst="rect">
                      <a:avLst/>
                    </a:prstGeom>
                    <a:noFill/>
                    <a:ln>
                      <a:noFill/>
                    </a:ln>
                  </pic:spPr>
                </pic:pic>
              </a:graphicData>
            </a:graphic>
          </wp:inline>
        </w:drawing>
      </w:r>
    </w:p>
    <w:p w14:paraId="3CC281EB" w14:textId="77777777" w:rsidR="008F7AFA" w:rsidRDefault="008F7AFA" w:rsidP="008F7AFA">
      <w:pPr>
        <w:jc w:val="center"/>
      </w:pPr>
    </w:p>
    <w:p w14:paraId="1480B04B" w14:textId="62BA1407" w:rsidR="008F7AFA" w:rsidRDefault="008F7AFA" w:rsidP="008F7AFA">
      <w:r>
        <w:t>Now click ‘+1 to Library’ and ‘Save’. Then the movie</w:t>
      </w:r>
      <w:r w:rsidR="00C04DA3">
        <w:t xml:space="preserve"> and its related </w:t>
      </w:r>
      <w:r w:rsidR="00223587">
        <w:t>metadata</w:t>
      </w:r>
      <w:r>
        <w:t xml:space="preserve"> gets added to the library. </w:t>
      </w:r>
    </w:p>
    <w:p w14:paraId="24C2DD1D" w14:textId="77777777" w:rsidR="00C04DA3" w:rsidRDefault="00C04DA3" w:rsidP="008F7AFA"/>
    <w:p w14:paraId="77338FE4" w14:textId="77777777" w:rsidR="00C04DA3" w:rsidRPr="008A782A" w:rsidRDefault="00C04DA3" w:rsidP="00C04DA3">
      <w:pPr>
        <w:pStyle w:val="Heading3"/>
      </w:pPr>
      <w:bookmarkStart w:id="14" w:name="_Toc56595269"/>
      <w:r w:rsidRPr="008A782A">
        <w:t>Browsing the titles available in the library</w:t>
      </w:r>
      <w:bookmarkEnd w:id="14"/>
    </w:p>
    <w:p w14:paraId="376E6BAA" w14:textId="77777777" w:rsidR="00C04DA3" w:rsidRDefault="00C04DA3" w:rsidP="008F7AFA"/>
    <w:p w14:paraId="1E535113" w14:textId="53CBF390" w:rsidR="00C04DA3" w:rsidRDefault="00C04DA3" w:rsidP="008F7AFA">
      <w:r>
        <w:t xml:space="preserve">Now we can proceed to the ‘My Library’ tab and view the movie we just added. </w:t>
      </w:r>
    </w:p>
    <w:p w14:paraId="524BC33D" w14:textId="77777777" w:rsidR="00C04DA3" w:rsidRDefault="00C04DA3" w:rsidP="008F7AFA"/>
    <w:p w14:paraId="04840DEA" w14:textId="5B7FDF99" w:rsidR="00C04DA3" w:rsidRDefault="00C04DA3" w:rsidP="008F7AFA">
      <w:r>
        <w:t xml:space="preserve">Enter ‘the matrix’ in the Title search box, and press ‘Search’. </w:t>
      </w:r>
    </w:p>
    <w:p w14:paraId="4A9544DE" w14:textId="77777777" w:rsidR="00C04DA3" w:rsidRDefault="00C04DA3" w:rsidP="008F7AFA"/>
    <w:p w14:paraId="0F72AB53" w14:textId="1B19533E" w:rsidR="00C04DA3" w:rsidRDefault="00C04DA3" w:rsidP="00C04DA3">
      <w:pPr>
        <w:jc w:val="center"/>
      </w:pPr>
      <w:r>
        <w:rPr>
          <w:noProof/>
        </w:rPr>
        <w:lastRenderedPageBreak/>
        <w:drawing>
          <wp:inline distT="0" distB="0" distL="0" distR="0" wp14:anchorId="359B3542" wp14:editId="2E211427">
            <wp:extent cx="3860800" cy="370900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4700" cy="3712755"/>
                    </a:xfrm>
                    <a:prstGeom prst="rect">
                      <a:avLst/>
                    </a:prstGeom>
                  </pic:spPr>
                </pic:pic>
              </a:graphicData>
            </a:graphic>
          </wp:inline>
        </w:drawing>
      </w:r>
    </w:p>
    <w:p w14:paraId="460EF987" w14:textId="77777777" w:rsidR="00C04DA3" w:rsidRDefault="00C04DA3" w:rsidP="00C04DA3">
      <w:pPr>
        <w:jc w:val="center"/>
      </w:pPr>
    </w:p>
    <w:p w14:paraId="004D7EAD" w14:textId="2B03F5B4" w:rsidR="00C04DA3" w:rsidRDefault="00C04DA3" w:rsidP="00C04DA3">
      <w:r>
        <w:t>Now you will see the movie displayed in the table below:</w:t>
      </w:r>
    </w:p>
    <w:p w14:paraId="38017576" w14:textId="77777777" w:rsidR="00C04DA3" w:rsidRDefault="00C04DA3" w:rsidP="00C04DA3"/>
    <w:p w14:paraId="153D9902" w14:textId="5451E86D" w:rsidR="00C04DA3" w:rsidRDefault="00C04DA3" w:rsidP="00C04DA3">
      <w:pPr>
        <w:jc w:val="center"/>
      </w:pPr>
      <w:r>
        <w:rPr>
          <w:noProof/>
        </w:rPr>
        <w:drawing>
          <wp:inline distT="0" distB="0" distL="0" distR="0" wp14:anchorId="654E7DBB" wp14:editId="560A146A">
            <wp:extent cx="3688862" cy="1084983"/>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5632" cy="1095798"/>
                    </a:xfrm>
                    <a:prstGeom prst="rect">
                      <a:avLst/>
                    </a:prstGeom>
                  </pic:spPr>
                </pic:pic>
              </a:graphicData>
            </a:graphic>
          </wp:inline>
        </w:drawing>
      </w:r>
    </w:p>
    <w:p w14:paraId="1B7850E0" w14:textId="77777777" w:rsidR="00C04DA3" w:rsidRDefault="00C04DA3" w:rsidP="00C04DA3">
      <w:pPr>
        <w:jc w:val="center"/>
      </w:pPr>
    </w:p>
    <w:p w14:paraId="5BBDF88E" w14:textId="6BCFC13A" w:rsidR="00C04DA3" w:rsidRDefault="00C04DA3" w:rsidP="00C04DA3">
      <w:r>
        <w:t>You can now click on the movie title to view more details in the sidebar, just as in Section 1.4.</w:t>
      </w:r>
    </w:p>
    <w:p w14:paraId="3EE4A1A6" w14:textId="77777777" w:rsidR="00C04DA3" w:rsidRDefault="00C04DA3" w:rsidP="00C04DA3"/>
    <w:p w14:paraId="09D9891D" w14:textId="52D5FB7F" w:rsidR="00C04DA3" w:rsidRDefault="00C04DA3" w:rsidP="00C04DA3">
      <w:r>
        <w:t xml:space="preserve">In order to search for </w:t>
      </w:r>
      <w:r w:rsidR="00223587">
        <w:t>titles,</w:t>
      </w:r>
      <w:r>
        <w:t xml:space="preserve"> you need to enter either the Title, Type (Movie/TV Series), Language, year or genre(s). A year to search for can be entered in one of the following formats:</w:t>
      </w:r>
    </w:p>
    <w:p w14:paraId="56862B94" w14:textId="2360E863" w:rsidR="00C04DA3" w:rsidRPr="00C04DA3" w:rsidRDefault="00C04DA3" w:rsidP="00C04DA3">
      <w:r w:rsidRPr="00C04DA3">
        <w:t>            To enter a single year: 2020</w:t>
      </w:r>
    </w:p>
    <w:p w14:paraId="7442AF5E" w14:textId="7650FC85" w:rsidR="00C04DA3" w:rsidRPr="00C04DA3" w:rsidRDefault="00C04DA3" w:rsidP="00C04DA3">
      <w:r w:rsidRPr="00C04DA3">
        <w:t>            To enter a year to search from: &gt; 2020</w:t>
      </w:r>
    </w:p>
    <w:p w14:paraId="3D4EAADA" w14:textId="0B5545EE" w:rsidR="00C04DA3" w:rsidRPr="00C04DA3" w:rsidRDefault="00C04DA3" w:rsidP="00C04DA3">
      <w:r w:rsidRPr="00C04DA3">
        <w:t>            To enter a year to search upto: &lt; 2020</w:t>
      </w:r>
    </w:p>
    <w:p w14:paraId="0DFD30DC" w14:textId="7D3B6CF4" w:rsidR="00C04DA3" w:rsidRPr="00C04DA3" w:rsidRDefault="00C04DA3" w:rsidP="00C04DA3">
      <w:r w:rsidRPr="00C04DA3">
        <w:t>            To enter a range of years: 2010-2020</w:t>
      </w:r>
    </w:p>
    <w:p w14:paraId="28D238D0" w14:textId="4EF2A2D7" w:rsidR="00C04DA3" w:rsidRDefault="008D2A6E" w:rsidP="00C04DA3">
      <w:r>
        <w:t xml:space="preserve">Note: searching by year is only enabled for Movie Type. </w:t>
      </w:r>
      <w:bookmarkStart w:id="15" w:name="_GoBack"/>
      <w:bookmarkEnd w:id="15"/>
    </w:p>
    <w:p w14:paraId="09F09918" w14:textId="77777777" w:rsidR="00C04DA3" w:rsidRDefault="00C04DA3" w:rsidP="00C04DA3"/>
    <w:p w14:paraId="2F062F7A" w14:textId="4E9442C4" w:rsidR="00C04DA3" w:rsidRDefault="00C04DA3" w:rsidP="00C04DA3">
      <w:r>
        <w:lastRenderedPageBreak/>
        <w:t xml:space="preserve">The titles that we searched can be exported to a CSV file by pressing ‘Export to CSV’. </w:t>
      </w:r>
      <w:bookmarkEnd w:id="5"/>
      <w:bookmarkEnd w:id="6"/>
      <w:bookmarkEnd w:id="7"/>
      <w:bookmarkEnd w:id="8"/>
      <w:bookmarkEnd w:id="9"/>
    </w:p>
    <w:p w14:paraId="49067B0F" w14:textId="77777777" w:rsidR="005A27B0" w:rsidRDefault="005A27B0" w:rsidP="00C04DA3"/>
    <w:p w14:paraId="11942C08" w14:textId="066EEC25" w:rsidR="005A27B0" w:rsidRPr="008A782A" w:rsidRDefault="005A27B0" w:rsidP="005A27B0">
      <w:pPr>
        <w:pStyle w:val="Heading3"/>
      </w:pPr>
      <w:bookmarkStart w:id="16" w:name="_Toc56595270"/>
      <w:r>
        <w:t>Editing and removing</w:t>
      </w:r>
      <w:r w:rsidRPr="008A782A">
        <w:t xml:space="preserve"> the titles available in the library</w:t>
      </w:r>
      <w:bookmarkEnd w:id="16"/>
    </w:p>
    <w:p w14:paraId="18ABCAEA" w14:textId="77777777" w:rsidR="005A27B0" w:rsidRDefault="005A27B0" w:rsidP="00C04DA3"/>
    <w:p w14:paraId="46879172" w14:textId="350C485B" w:rsidR="0041510D" w:rsidRDefault="005A27B0" w:rsidP="00C04DA3">
      <w:r>
        <w:t>Existing titles in the library can be edited in the following 2 ways in the movie details sidebar:</w:t>
      </w:r>
    </w:p>
    <w:p w14:paraId="284765FD" w14:textId="38991861" w:rsidR="005A27B0" w:rsidRDefault="005A27B0" w:rsidP="005A27B0">
      <w:pPr>
        <w:pStyle w:val="ListParagraph"/>
        <w:numPr>
          <w:ilvl w:val="0"/>
          <w:numId w:val="43"/>
        </w:numPr>
      </w:pPr>
      <w:r>
        <w:t>Languages can be added or removed</w:t>
      </w:r>
    </w:p>
    <w:p w14:paraId="12D60C0D" w14:textId="610E5D8D" w:rsidR="005A27B0" w:rsidRDefault="005A27B0" w:rsidP="005A27B0">
      <w:pPr>
        <w:pStyle w:val="ListParagraph"/>
        <w:numPr>
          <w:ilvl w:val="0"/>
          <w:numId w:val="43"/>
        </w:numPr>
      </w:pPr>
      <w:r>
        <w:t xml:space="preserve">Quantity of the title can be increased or decreased. </w:t>
      </w:r>
    </w:p>
    <w:p w14:paraId="644909EB" w14:textId="77777777" w:rsidR="005A27B0" w:rsidRDefault="005A27B0" w:rsidP="005A27B0"/>
    <w:p w14:paraId="3F9132DC" w14:textId="5707AFE5" w:rsidR="005A27B0" w:rsidRDefault="005A27B0" w:rsidP="005A27B0">
      <w:r>
        <w:t>Multiple titles can be removed at the same time, by selecting the rows and clicking “delete” icon in the table actions:</w:t>
      </w:r>
    </w:p>
    <w:p w14:paraId="08D10DB6" w14:textId="072EB3D4" w:rsidR="005A27B0" w:rsidRDefault="00B370DA" w:rsidP="00B370DA">
      <w:pPr>
        <w:jc w:val="center"/>
      </w:pPr>
      <w:r>
        <w:rPr>
          <w:noProof/>
        </w:rPr>
        <w:drawing>
          <wp:inline distT="0" distB="0" distL="0" distR="0" wp14:anchorId="25B584D0" wp14:editId="6853A364">
            <wp:extent cx="4561270" cy="239954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3120" cy="2411034"/>
                    </a:xfrm>
                    <a:prstGeom prst="rect">
                      <a:avLst/>
                    </a:prstGeom>
                  </pic:spPr>
                </pic:pic>
              </a:graphicData>
            </a:graphic>
          </wp:inline>
        </w:drawing>
      </w:r>
    </w:p>
    <w:p w14:paraId="5CF3C78B" w14:textId="77777777" w:rsidR="005A27B0" w:rsidRDefault="005A27B0" w:rsidP="005A27B0"/>
    <w:p w14:paraId="103EB16D" w14:textId="60198311" w:rsidR="0041510D" w:rsidRDefault="0041510D" w:rsidP="0041510D">
      <w:pPr>
        <w:pStyle w:val="Heading3"/>
      </w:pPr>
      <w:bookmarkStart w:id="17" w:name="_Toc56595271"/>
      <w:r>
        <w:t>Login for customer</w:t>
      </w:r>
      <w:bookmarkEnd w:id="17"/>
    </w:p>
    <w:p w14:paraId="787745D2" w14:textId="77777777" w:rsidR="0041510D" w:rsidRPr="0041510D" w:rsidRDefault="0041510D" w:rsidP="0041510D"/>
    <w:p w14:paraId="47227711" w14:textId="2FAB1B2E" w:rsidR="0041510D" w:rsidRDefault="0041510D" w:rsidP="0041510D">
      <w:r>
        <w:t>When visiting the hosted URL for the app, the potential customers can login and browse the available titles. Here is the welcome screen viewed by the customers:</w:t>
      </w:r>
    </w:p>
    <w:p w14:paraId="12BE756A" w14:textId="77777777" w:rsidR="0041510D" w:rsidRDefault="0041510D" w:rsidP="0041510D"/>
    <w:p w14:paraId="523E8BFA" w14:textId="19F71D97" w:rsidR="0041510D" w:rsidRDefault="0041510D" w:rsidP="0041510D">
      <w:pPr>
        <w:jc w:val="center"/>
      </w:pPr>
      <w:r>
        <w:rPr>
          <w:noProof/>
        </w:rPr>
        <w:drawing>
          <wp:inline distT="0" distB="0" distL="0" distR="0" wp14:anchorId="3836E859" wp14:editId="2F3482FC">
            <wp:extent cx="4078925" cy="155923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1416" cy="1567828"/>
                    </a:xfrm>
                    <a:prstGeom prst="rect">
                      <a:avLst/>
                    </a:prstGeom>
                  </pic:spPr>
                </pic:pic>
              </a:graphicData>
            </a:graphic>
          </wp:inline>
        </w:drawing>
      </w:r>
    </w:p>
    <w:p w14:paraId="4DC61D15" w14:textId="5375C310" w:rsidR="0041510D" w:rsidRDefault="0041510D" w:rsidP="0041510D">
      <w:r>
        <w:t>Currently, customers need to sign in with their Google account:</w:t>
      </w:r>
    </w:p>
    <w:p w14:paraId="11AA75CC" w14:textId="2620D193" w:rsidR="0041510D" w:rsidRDefault="0041510D" w:rsidP="0041510D">
      <w:pPr>
        <w:jc w:val="center"/>
      </w:pPr>
      <w:r>
        <w:rPr>
          <w:noProof/>
        </w:rPr>
        <w:lastRenderedPageBreak/>
        <w:drawing>
          <wp:inline distT="0" distB="0" distL="0" distR="0" wp14:anchorId="5414C912" wp14:editId="0608A8B9">
            <wp:extent cx="2176678" cy="14663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6977" cy="1473263"/>
                    </a:xfrm>
                    <a:prstGeom prst="rect">
                      <a:avLst/>
                    </a:prstGeom>
                  </pic:spPr>
                </pic:pic>
              </a:graphicData>
            </a:graphic>
          </wp:inline>
        </w:drawing>
      </w:r>
    </w:p>
    <w:p w14:paraId="67C9203E" w14:textId="77777777" w:rsidR="0041510D" w:rsidRDefault="0041510D" w:rsidP="0041510D"/>
    <w:p w14:paraId="13B5B71A" w14:textId="153D6686" w:rsidR="0041510D" w:rsidRDefault="0041510D" w:rsidP="0041510D">
      <w:r>
        <w:t xml:space="preserve">Signing in is mandatory to avoid unwanted resource usage by hackers. </w:t>
      </w:r>
    </w:p>
    <w:p w14:paraId="6F92E7B0" w14:textId="6B69EA37" w:rsidR="0041510D" w:rsidRPr="0041510D" w:rsidRDefault="0041510D" w:rsidP="0041510D">
      <w:r>
        <w:t>Once logged in, only the ‘My Library’ tab contents are visible to the customer, similar to section 1.5. However, they are barred from editing the quantity or languages of the titles in the movie details sidebar.</w:t>
      </w:r>
    </w:p>
    <w:p w14:paraId="09591909" w14:textId="48B5023C" w:rsidR="0041510D" w:rsidRPr="008A782A" w:rsidRDefault="0041510D" w:rsidP="0041510D">
      <w:pPr>
        <w:pStyle w:val="Heading3"/>
      </w:pPr>
      <w:bookmarkStart w:id="18" w:name="_Toc56595272"/>
      <w:r>
        <w:t>Movie search Analysis</w:t>
      </w:r>
      <w:bookmarkEnd w:id="18"/>
    </w:p>
    <w:p w14:paraId="59E38B05" w14:textId="77777777" w:rsidR="0041510D" w:rsidRDefault="0041510D" w:rsidP="00C04DA3"/>
    <w:p w14:paraId="632387E5" w14:textId="42F62E9E" w:rsidR="0041510D" w:rsidRDefault="0041510D" w:rsidP="00C04DA3">
      <w:r>
        <w:t>This is an analytic feature of the app, accessible to the Admin. There are 2 types of graphs visible in this page:</w:t>
      </w:r>
    </w:p>
    <w:p w14:paraId="0B046728" w14:textId="5959D670" w:rsidR="0041510D" w:rsidRDefault="0041510D" w:rsidP="0041510D">
      <w:pPr>
        <w:pStyle w:val="ListParagraph"/>
        <w:numPr>
          <w:ilvl w:val="0"/>
          <w:numId w:val="41"/>
        </w:numPr>
      </w:pPr>
      <w:r w:rsidRPr="0041510D">
        <w:t>Library Movie Analysis</w:t>
      </w:r>
    </w:p>
    <w:p w14:paraId="059D01C1" w14:textId="6C20111C" w:rsidR="0041510D" w:rsidRDefault="0041510D" w:rsidP="0041510D">
      <w:pPr>
        <w:jc w:val="center"/>
      </w:pPr>
      <w:r>
        <w:rPr>
          <w:noProof/>
        </w:rPr>
        <w:drawing>
          <wp:inline distT="0" distB="0" distL="0" distR="0" wp14:anchorId="253D50FD" wp14:editId="3668EB07">
            <wp:extent cx="4066992" cy="414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098" cy="4157444"/>
                    </a:xfrm>
                    <a:prstGeom prst="rect">
                      <a:avLst/>
                    </a:prstGeom>
                  </pic:spPr>
                </pic:pic>
              </a:graphicData>
            </a:graphic>
          </wp:inline>
        </w:drawing>
      </w:r>
    </w:p>
    <w:p w14:paraId="03B95BB4" w14:textId="77777777" w:rsidR="0041510D" w:rsidRDefault="0041510D" w:rsidP="0041510D">
      <w:pPr>
        <w:jc w:val="center"/>
      </w:pPr>
    </w:p>
    <w:p w14:paraId="1310B95A" w14:textId="1E42372F" w:rsidR="0041510D" w:rsidRDefault="0041510D" w:rsidP="0041510D">
      <w:r w:rsidRPr="0041510D">
        <w:lastRenderedPageBreak/>
        <w:t>2. Search Movie Analysis</w:t>
      </w:r>
    </w:p>
    <w:p w14:paraId="0EF66366" w14:textId="59E56AA5" w:rsidR="0041510D" w:rsidRDefault="0041510D" w:rsidP="0041510D">
      <w:pPr>
        <w:jc w:val="center"/>
      </w:pPr>
      <w:r>
        <w:rPr>
          <w:noProof/>
        </w:rPr>
        <w:drawing>
          <wp:inline distT="0" distB="0" distL="0" distR="0" wp14:anchorId="51392CB5" wp14:editId="0593D2F5">
            <wp:extent cx="4176000" cy="3527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185" cy="3548170"/>
                    </a:xfrm>
                    <a:prstGeom prst="rect">
                      <a:avLst/>
                    </a:prstGeom>
                  </pic:spPr>
                </pic:pic>
              </a:graphicData>
            </a:graphic>
          </wp:inline>
        </w:drawing>
      </w:r>
    </w:p>
    <w:p w14:paraId="6D4BD319" w14:textId="0EED641C" w:rsidR="0041510D" w:rsidRDefault="0041510D" w:rsidP="0041510D">
      <w:r>
        <w:t>These 2 graphs are meant to help the rental shop owner view which genres of movies the customers are searching, and decide how to expand the collection of titles accordingly</w:t>
      </w:r>
      <w:r w:rsidR="00410D3C">
        <w:t xml:space="preserve"> to match customer demand</w:t>
      </w:r>
      <w:r>
        <w:t xml:space="preserve">. </w:t>
      </w:r>
    </w:p>
    <w:p w14:paraId="18E9B190" w14:textId="77777777" w:rsidR="0041510D" w:rsidRDefault="0041510D" w:rsidP="0041510D"/>
    <w:p w14:paraId="584DB18F" w14:textId="4E0B1B4E" w:rsidR="0041510D" w:rsidRDefault="0041510D" w:rsidP="0041510D">
      <w:pPr>
        <w:pStyle w:val="Heading3"/>
      </w:pPr>
      <w:bookmarkStart w:id="19" w:name="_Toc56595273"/>
      <w:r>
        <w:t>Responsive design</w:t>
      </w:r>
      <w:bookmarkEnd w:id="19"/>
    </w:p>
    <w:p w14:paraId="1B236817" w14:textId="77777777" w:rsidR="0041510D" w:rsidRDefault="0041510D" w:rsidP="0041510D"/>
    <w:p w14:paraId="385CEB49" w14:textId="1C38A1DE" w:rsidR="0041510D" w:rsidRDefault="0041510D" w:rsidP="0041510D">
      <w:r>
        <w:t>The admin-accessible screens are meant to be used via a large screen, but the customer portal is mobile friendly. Here is the mobile view:</w:t>
      </w:r>
    </w:p>
    <w:p w14:paraId="27F279D5" w14:textId="77777777" w:rsidR="0041510D" w:rsidRDefault="0041510D" w:rsidP="0041510D"/>
    <w:p w14:paraId="43A6920C" w14:textId="225F655A" w:rsidR="0041510D" w:rsidRPr="0041510D" w:rsidRDefault="0041510D" w:rsidP="0041510D">
      <w:pPr>
        <w:jc w:val="center"/>
      </w:pPr>
      <w:r>
        <w:rPr>
          <w:noProof/>
        </w:rPr>
        <w:lastRenderedPageBreak/>
        <w:drawing>
          <wp:inline distT="0" distB="0" distL="0" distR="0" wp14:anchorId="40BFEBA9" wp14:editId="4214AF0C">
            <wp:extent cx="2415939" cy="445680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3245" cy="4470278"/>
                    </a:xfrm>
                    <a:prstGeom prst="rect">
                      <a:avLst/>
                    </a:prstGeom>
                  </pic:spPr>
                </pic:pic>
              </a:graphicData>
            </a:graphic>
          </wp:inline>
        </w:drawing>
      </w:r>
    </w:p>
    <w:sectPr w:rsidR="0041510D" w:rsidRPr="0041510D" w:rsidSect="00684D5B">
      <w:footerReference w:type="default" r:id="rId27"/>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B7623" w14:textId="77777777" w:rsidR="005D07B6" w:rsidRDefault="005D07B6">
      <w:r>
        <w:separator/>
      </w:r>
    </w:p>
    <w:p w14:paraId="0A7FE9BF" w14:textId="77777777" w:rsidR="005D07B6" w:rsidRDefault="005D07B6"/>
    <w:p w14:paraId="6836ED5F" w14:textId="77777777" w:rsidR="005D07B6" w:rsidRDefault="005D07B6"/>
  </w:endnote>
  <w:endnote w:type="continuationSeparator" w:id="0">
    <w:p w14:paraId="2E5C69B4" w14:textId="77777777" w:rsidR="005D07B6" w:rsidRDefault="005D07B6">
      <w:r>
        <w:continuationSeparator/>
      </w:r>
    </w:p>
    <w:p w14:paraId="2A4FDE88" w14:textId="77777777" w:rsidR="005D07B6" w:rsidRDefault="005D07B6"/>
    <w:p w14:paraId="5518CD77" w14:textId="77777777" w:rsidR="005D07B6" w:rsidRDefault="005D0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FC014" w14:textId="12FD8F36" w:rsidR="009C148B" w:rsidRPr="00266AC2" w:rsidRDefault="009C148B" w:rsidP="00266AC2">
    <w:pPr>
      <w:pStyle w:val="Footer"/>
    </w:pPr>
    <w:r>
      <w:tab/>
    </w:r>
    <w:r>
      <w:fldChar w:fldCharType="begin"/>
    </w:r>
    <w:r>
      <w:instrText xml:space="preserve"> PAGE   \* MERGEFORMAT </w:instrText>
    </w:r>
    <w:r>
      <w:fldChar w:fldCharType="separate"/>
    </w:r>
    <w:r w:rsidR="008D2A6E">
      <w:rPr>
        <w:noProof/>
      </w:rPr>
      <w:t>9</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95E70" w14:textId="77777777" w:rsidR="005D07B6" w:rsidRDefault="005D07B6">
      <w:r>
        <w:separator/>
      </w:r>
    </w:p>
    <w:p w14:paraId="18B8B293" w14:textId="77777777" w:rsidR="005D07B6" w:rsidRDefault="005D07B6"/>
    <w:p w14:paraId="00A77A9D" w14:textId="77777777" w:rsidR="005D07B6" w:rsidRDefault="005D07B6"/>
  </w:footnote>
  <w:footnote w:type="continuationSeparator" w:id="0">
    <w:p w14:paraId="035FD2D5" w14:textId="77777777" w:rsidR="005D07B6" w:rsidRDefault="005D07B6">
      <w:r>
        <w:continuationSeparator/>
      </w:r>
    </w:p>
    <w:p w14:paraId="0E27E24D" w14:textId="77777777" w:rsidR="005D07B6" w:rsidRDefault="005D07B6"/>
    <w:p w14:paraId="2B21668C" w14:textId="77777777" w:rsidR="005D07B6" w:rsidRDefault="005D07B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0E1568B3"/>
    <w:multiLevelType w:val="hybridMultilevel"/>
    <w:tmpl w:val="3114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45618"/>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1">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nsid w:val="34E6294B"/>
    <w:multiLevelType w:val="hybridMultilevel"/>
    <w:tmpl w:val="54C2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7FB36AA"/>
    <w:multiLevelType w:val="hybridMultilevel"/>
    <w:tmpl w:val="BF84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nsid w:val="51A5628C"/>
    <w:multiLevelType w:val="hybridMultilevel"/>
    <w:tmpl w:val="C668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0F741B2"/>
    <w:multiLevelType w:val="hybridMultilevel"/>
    <w:tmpl w:val="816C74F8"/>
    <w:lvl w:ilvl="0" w:tplc="9AD6A75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8">
    <w:nsid w:val="628F5423"/>
    <w:multiLevelType w:val="multilevel"/>
    <w:tmpl w:val="DEF894B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9">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7672BBA"/>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F2E6824"/>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1"/>
  </w:num>
  <w:num w:numId="3">
    <w:abstractNumId w:val="9"/>
  </w:num>
  <w:num w:numId="4">
    <w:abstractNumId w:val="14"/>
  </w:num>
  <w:num w:numId="5">
    <w:abstractNumId w:val="17"/>
  </w:num>
  <w:num w:numId="6">
    <w:abstractNumId w:val="18"/>
  </w:num>
  <w:num w:numId="7">
    <w:abstractNumId w:val="22"/>
  </w:num>
  <w:num w:numId="8">
    <w:abstractNumId w:val="20"/>
  </w:num>
  <w:num w:numId="9">
    <w:abstractNumId w:val="29"/>
  </w:num>
  <w:num w:numId="10">
    <w:abstractNumId w:val="8"/>
  </w:num>
  <w:num w:numId="11">
    <w:abstractNumId w:val="35"/>
  </w:num>
  <w:num w:numId="12">
    <w:abstractNumId w:val="16"/>
  </w:num>
  <w:num w:numId="13">
    <w:abstractNumId w:val="25"/>
  </w:num>
  <w:num w:numId="14">
    <w:abstractNumId w:val="32"/>
  </w:num>
  <w:num w:numId="15">
    <w:abstractNumId w:val="10"/>
  </w:num>
  <w:num w:numId="16">
    <w:abstractNumId w:val="12"/>
  </w:num>
  <w:num w:numId="17">
    <w:abstractNumId w:val="33"/>
  </w:num>
  <w:num w:numId="18">
    <w:abstractNumId w:val="27"/>
  </w:num>
  <w:num w:numId="19">
    <w:abstractNumId w:val="23"/>
  </w:num>
  <w:num w:numId="20">
    <w:abstractNumId w:val="11"/>
  </w:num>
  <w:num w:numId="21">
    <w:abstractNumId w:val="28"/>
  </w:num>
  <w:num w:numId="22">
    <w:abstractNumId w:val="13"/>
  </w:num>
  <w:num w:numId="23">
    <w:abstractNumId w:val="1"/>
  </w:num>
  <w:num w:numId="24">
    <w:abstractNumId w:val="19"/>
  </w:num>
  <w:num w:numId="25">
    <w:abstractNumId w:val="3"/>
  </w:num>
  <w:num w:numId="26">
    <w:abstractNumId w:val="0"/>
  </w:num>
  <w:num w:numId="27">
    <w:abstractNumId w:val="34"/>
  </w:num>
  <w:num w:numId="28">
    <w:abstractNumId w:val="7"/>
  </w:num>
  <w:num w:numId="29">
    <w:abstractNumId w:val="2"/>
  </w:num>
  <w:num w:numId="30">
    <w:abstractNumId w:val="2"/>
    <w:lvlOverride w:ilvl="0">
      <w:startOverride w:val="1"/>
    </w:lvlOverride>
  </w:num>
  <w:num w:numId="31">
    <w:abstractNumId w:val="2"/>
    <w:lvlOverride w:ilvl="0">
      <w:startOverride w:val="1"/>
    </w:lvlOverride>
  </w:num>
  <w:num w:numId="32">
    <w:abstractNumId w:val="28"/>
  </w:num>
  <w:num w:numId="33">
    <w:abstractNumId w:val="21"/>
  </w:num>
  <w:num w:numId="34">
    <w:abstractNumId w:val="24"/>
  </w:num>
  <w:num w:numId="35">
    <w:abstractNumId w:val="30"/>
  </w:num>
  <w:num w:numId="36">
    <w:abstractNumId w:val="15"/>
  </w:num>
  <w:num w:numId="37">
    <w:abstractNumId w:val="36"/>
  </w:num>
  <w:num w:numId="38">
    <w:abstractNumId w:val="28"/>
  </w:num>
  <w:num w:numId="39">
    <w:abstractNumId w:val="6"/>
  </w:num>
  <w:num w:numId="40">
    <w:abstractNumId w:val="28"/>
  </w:num>
  <w:num w:numId="41">
    <w:abstractNumId w:val="4"/>
  </w:num>
  <w:num w:numId="42">
    <w:abstractNumId w:val="28"/>
  </w:num>
  <w:num w:numId="43">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230F1"/>
    <w:rsid w:val="00032768"/>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1C74"/>
    <w:rsid w:val="00072294"/>
    <w:rsid w:val="00073268"/>
    <w:rsid w:val="00073E5A"/>
    <w:rsid w:val="000742F5"/>
    <w:rsid w:val="00074B6C"/>
    <w:rsid w:val="00076522"/>
    <w:rsid w:val="00076D92"/>
    <w:rsid w:val="00080271"/>
    <w:rsid w:val="0008037C"/>
    <w:rsid w:val="00081804"/>
    <w:rsid w:val="000821E4"/>
    <w:rsid w:val="00085C00"/>
    <w:rsid w:val="00090004"/>
    <w:rsid w:val="00090535"/>
    <w:rsid w:val="0009752D"/>
    <w:rsid w:val="000A54CF"/>
    <w:rsid w:val="000B068E"/>
    <w:rsid w:val="000B3960"/>
    <w:rsid w:val="000B53AF"/>
    <w:rsid w:val="000C2654"/>
    <w:rsid w:val="000C54E9"/>
    <w:rsid w:val="000C6A4A"/>
    <w:rsid w:val="000D0C0A"/>
    <w:rsid w:val="000D5D63"/>
    <w:rsid w:val="000D605E"/>
    <w:rsid w:val="000D64CC"/>
    <w:rsid w:val="000E277F"/>
    <w:rsid w:val="000E5004"/>
    <w:rsid w:val="000E6681"/>
    <w:rsid w:val="000F363F"/>
    <w:rsid w:val="000F4DF8"/>
    <w:rsid w:val="000F5182"/>
    <w:rsid w:val="000F5CE7"/>
    <w:rsid w:val="0010376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D5"/>
    <w:rsid w:val="00162FD5"/>
    <w:rsid w:val="00163A98"/>
    <w:rsid w:val="0016539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3C32"/>
    <w:rsid w:val="001A431B"/>
    <w:rsid w:val="001A65AF"/>
    <w:rsid w:val="001A75C5"/>
    <w:rsid w:val="001B3EDA"/>
    <w:rsid w:val="001B5413"/>
    <w:rsid w:val="001B7F6D"/>
    <w:rsid w:val="001C1769"/>
    <w:rsid w:val="001D14EF"/>
    <w:rsid w:val="001D5C02"/>
    <w:rsid w:val="001E010B"/>
    <w:rsid w:val="001E7FA2"/>
    <w:rsid w:val="001F16EA"/>
    <w:rsid w:val="001F2560"/>
    <w:rsid w:val="001F607A"/>
    <w:rsid w:val="001F7203"/>
    <w:rsid w:val="00205F68"/>
    <w:rsid w:val="00206920"/>
    <w:rsid w:val="00207F0A"/>
    <w:rsid w:val="00210F13"/>
    <w:rsid w:val="00211ABA"/>
    <w:rsid w:val="00217B67"/>
    <w:rsid w:val="00217EA9"/>
    <w:rsid w:val="00220648"/>
    <w:rsid w:val="00221025"/>
    <w:rsid w:val="00221E7F"/>
    <w:rsid w:val="00222D26"/>
    <w:rsid w:val="00223587"/>
    <w:rsid w:val="00224E54"/>
    <w:rsid w:val="00230EC0"/>
    <w:rsid w:val="00235CCE"/>
    <w:rsid w:val="00236B60"/>
    <w:rsid w:val="00241AD3"/>
    <w:rsid w:val="002452BD"/>
    <w:rsid w:val="00251689"/>
    <w:rsid w:val="00251CD2"/>
    <w:rsid w:val="00252BE8"/>
    <w:rsid w:val="002536B4"/>
    <w:rsid w:val="00261E42"/>
    <w:rsid w:val="0026491F"/>
    <w:rsid w:val="00265E11"/>
    <w:rsid w:val="00266AC2"/>
    <w:rsid w:val="00271292"/>
    <w:rsid w:val="00274462"/>
    <w:rsid w:val="0027662F"/>
    <w:rsid w:val="00277CB1"/>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53F1"/>
    <w:rsid w:val="002F4B66"/>
    <w:rsid w:val="002F625C"/>
    <w:rsid w:val="003017A4"/>
    <w:rsid w:val="00306DA6"/>
    <w:rsid w:val="00310470"/>
    <w:rsid w:val="00312BED"/>
    <w:rsid w:val="00317602"/>
    <w:rsid w:val="003216CF"/>
    <w:rsid w:val="00321956"/>
    <w:rsid w:val="00321B80"/>
    <w:rsid w:val="00322BFE"/>
    <w:rsid w:val="0033064E"/>
    <w:rsid w:val="00340043"/>
    <w:rsid w:val="003404EB"/>
    <w:rsid w:val="00340FD9"/>
    <w:rsid w:val="0034262A"/>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7035"/>
    <w:rsid w:val="00380620"/>
    <w:rsid w:val="00380677"/>
    <w:rsid w:val="003836DB"/>
    <w:rsid w:val="00383DED"/>
    <w:rsid w:val="00383ED7"/>
    <w:rsid w:val="00385A1E"/>
    <w:rsid w:val="00390167"/>
    <w:rsid w:val="00393957"/>
    <w:rsid w:val="00396E10"/>
    <w:rsid w:val="00397E9F"/>
    <w:rsid w:val="003A0AE9"/>
    <w:rsid w:val="003A1688"/>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0D3C"/>
    <w:rsid w:val="004112FD"/>
    <w:rsid w:val="00414717"/>
    <w:rsid w:val="00414F00"/>
    <w:rsid w:val="0041510D"/>
    <w:rsid w:val="00421882"/>
    <w:rsid w:val="0042708B"/>
    <w:rsid w:val="00432694"/>
    <w:rsid w:val="00434083"/>
    <w:rsid w:val="004344A8"/>
    <w:rsid w:val="00436FD2"/>
    <w:rsid w:val="00437841"/>
    <w:rsid w:val="004407EB"/>
    <w:rsid w:val="00443DBB"/>
    <w:rsid w:val="00443FA5"/>
    <w:rsid w:val="004535C0"/>
    <w:rsid w:val="00454272"/>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57E55"/>
    <w:rsid w:val="00563AB3"/>
    <w:rsid w:val="00564AF5"/>
    <w:rsid w:val="00566249"/>
    <w:rsid w:val="00573A6B"/>
    <w:rsid w:val="005754A2"/>
    <w:rsid w:val="005761B0"/>
    <w:rsid w:val="00576A03"/>
    <w:rsid w:val="00577ABD"/>
    <w:rsid w:val="005833D2"/>
    <w:rsid w:val="00593A1A"/>
    <w:rsid w:val="00597029"/>
    <w:rsid w:val="005A27B0"/>
    <w:rsid w:val="005A29CA"/>
    <w:rsid w:val="005B12E4"/>
    <w:rsid w:val="005B1E8C"/>
    <w:rsid w:val="005B263C"/>
    <w:rsid w:val="005B3AF8"/>
    <w:rsid w:val="005B41BA"/>
    <w:rsid w:val="005B75B9"/>
    <w:rsid w:val="005B77B7"/>
    <w:rsid w:val="005C3A9B"/>
    <w:rsid w:val="005C56C1"/>
    <w:rsid w:val="005C60DD"/>
    <w:rsid w:val="005C6A8B"/>
    <w:rsid w:val="005C7032"/>
    <w:rsid w:val="005C7C33"/>
    <w:rsid w:val="005D07B6"/>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695E"/>
    <w:rsid w:val="00637AAA"/>
    <w:rsid w:val="006413E9"/>
    <w:rsid w:val="00644481"/>
    <w:rsid w:val="00646A82"/>
    <w:rsid w:val="00651654"/>
    <w:rsid w:val="00652F25"/>
    <w:rsid w:val="00654041"/>
    <w:rsid w:val="006647B5"/>
    <w:rsid w:val="00666CFD"/>
    <w:rsid w:val="00666ED2"/>
    <w:rsid w:val="00671005"/>
    <w:rsid w:val="006718AC"/>
    <w:rsid w:val="0067236C"/>
    <w:rsid w:val="006761D2"/>
    <w:rsid w:val="00676E57"/>
    <w:rsid w:val="006813DF"/>
    <w:rsid w:val="00681B33"/>
    <w:rsid w:val="00682582"/>
    <w:rsid w:val="00684D5B"/>
    <w:rsid w:val="0068525E"/>
    <w:rsid w:val="0068561D"/>
    <w:rsid w:val="006869E0"/>
    <w:rsid w:val="0069337C"/>
    <w:rsid w:val="0069608A"/>
    <w:rsid w:val="006A4CAA"/>
    <w:rsid w:val="006B0423"/>
    <w:rsid w:val="006B1938"/>
    <w:rsid w:val="006B1AB6"/>
    <w:rsid w:val="006B34D0"/>
    <w:rsid w:val="006B463E"/>
    <w:rsid w:val="006B61AB"/>
    <w:rsid w:val="006B7767"/>
    <w:rsid w:val="006B7A90"/>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1589"/>
    <w:rsid w:val="0074349B"/>
    <w:rsid w:val="00746B96"/>
    <w:rsid w:val="00752BAE"/>
    <w:rsid w:val="00753563"/>
    <w:rsid w:val="00755481"/>
    <w:rsid w:val="00760870"/>
    <w:rsid w:val="00767650"/>
    <w:rsid w:val="00767DF4"/>
    <w:rsid w:val="00774737"/>
    <w:rsid w:val="00774FC2"/>
    <w:rsid w:val="00777240"/>
    <w:rsid w:val="007912FB"/>
    <w:rsid w:val="00796EBD"/>
    <w:rsid w:val="0079777C"/>
    <w:rsid w:val="007A034F"/>
    <w:rsid w:val="007A2F4C"/>
    <w:rsid w:val="007B50CC"/>
    <w:rsid w:val="007B5DAF"/>
    <w:rsid w:val="007C2914"/>
    <w:rsid w:val="007C402E"/>
    <w:rsid w:val="007C54DE"/>
    <w:rsid w:val="007C7470"/>
    <w:rsid w:val="007D0122"/>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A782A"/>
    <w:rsid w:val="008B0355"/>
    <w:rsid w:val="008C2927"/>
    <w:rsid w:val="008C788D"/>
    <w:rsid w:val="008D1064"/>
    <w:rsid w:val="008D1DF9"/>
    <w:rsid w:val="008D2A6E"/>
    <w:rsid w:val="008D3417"/>
    <w:rsid w:val="008D5FA1"/>
    <w:rsid w:val="008E2582"/>
    <w:rsid w:val="008E5F11"/>
    <w:rsid w:val="008E64DE"/>
    <w:rsid w:val="008E67C3"/>
    <w:rsid w:val="008E704F"/>
    <w:rsid w:val="008F03D1"/>
    <w:rsid w:val="008F1C07"/>
    <w:rsid w:val="008F237E"/>
    <w:rsid w:val="008F3440"/>
    <w:rsid w:val="008F3B63"/>
    <w:rsid w:val="008F7AFA"/>
    <w:rsid w:val="009058D1"/>
    <w:rsid w:val="00907566"/>
    <w:rsid w:val="009079FC"/>
    <w:rsid w:val="00911216"/>
    <w:rsid w:val="00913E1E"/>
    <w:rsid w:val="00915EF3"/>
    <w:rsid w:val="00915F75"/>
    <w:rsid w:val="009166DF"/>
    <w:rsid w:val="00922D27"/>
    <w:rsid w:val="00930613"/>
    <w:rsid w:val="009344FA"/>
    <w:rsid w:val="00934849"/>
    <w:rsid w:val="009357E1"/>
    <w:rsid w:val="009374AE"/>
    <w:rsid w:val="00940D78"/>
    <w:rsid w:val="00942049"/>
    <w:rsid w:val="009453B5"/>
    <w:rsid w:val="0094790D"/>
    <w:rsid w:val="009541D1"/>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7B0"/>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6B9B"/>
    <w:rsid w:val="00A345F4"/>
    <w:rsid w:val="00A34C16"/>
    <w:rsid w:val="00A34EC6"/>
    <w:rsid w:val="00A3529B"/>
    <w:rsid w:val="00A3688F"/>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3BD9"/>
    <w:rsid w:val="00A94BB3"/>
    <w:rsid w:val="00A96A96"/>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0DA"/>
    <w:rsid w:val="00B372D9"/>
    <w:rsid w:val="00B378E1"/>
    <w:rsid w:val="00B411FD"/>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94101"/>
    <w:rsid w:val="00B947AC"/>
    <w:rsid w:val="00B95DD1"/>
    <w:rsid w:val="00BA1118"/>
    <w:rsid w:val="00BA28BF"/>
    <w:rsid w:val="00BA56C4"/>
    <w:rsid w:val="00BA6A2C"/>
    <w:rsid w:val="00BB0E4C"/>
    <w:rsid w:val="00BB6432"/>
    <w:rsid w:val="00BC25A6"/>
    <w:rsid w:val="00BC2759"/>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35CC"/>
    <w:rsid w:val="00C04DA3"/>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919"/>
    <w:rsid w:val="00C76CC1"/>
    <w:rsid w:val="00C773D9"/>
    <w:rsid w:val="00C80B97"/>
    <w:rsid w:val="00C81273"/>
    <w:rsid w:val="00C84F8F"/>
    <w:rsid w:val="00C91509"/>
    <w:rsid w:val="00C91DA3"/>
    <w:rsid w:val="00C97472"/>
    <w:rsid w:val="00CA2A13"/>
    <w:rsid w:val="00CB1E6B"/>
    <w:rsid w:val="00CB2952"/>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064AC"/>
    <w:rsid w:val="00D10E81"/>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2F43"/>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679"/>
    <w:rsid w:val="00D829C9"/>
    <w:rsid w:val="00D85072"/>
    <w:rsid w:val="00D94BEC"/>
    <w:rsid w:val="00D975FB"/>
    <w:rsid w:val="00DA14C4"/>
    <w:rsid w:val="00DA22A2"/>
    <w:rsid w:val="00DA2818"/>
    <w:rsid w:val="00DA74B1"/>
    <w:rsid w:val="00DA76AB"/>
    <w:rsid w:val="00DB5743"/>
    <w:rsid w:val="00DC0109"/>
    <w:rsid w:val="00DC03A7"/>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F87"/>
    <w:rsid w:val="00E6226C"/>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210E"/>
    <w:rsid w:val="00EF4BE4"/>
    <w:rsid w:val="00EF63A7"/>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02F5"/>
    <w:rsid w:val="00F5195A"/>
    <w:rsid w:val="00F52D6A"/>
    <w:rsid w:val="00F543EA"/>
    <w:rsid w:val="00F548A5"/>
    <w:rsid w:val="00F61F37"/>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41F4"/>
    <w:rsid w:val="00FD6CD1"/>
    <w:rsid w:val="00FD7515"/>
    <w:rsid w:val="00FE0967"/>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66"/>
    <w:pPr>
      <w:spacing w:before="120" w:after="120"/>
    </w:pPr>
    <w:rPr>
      <w:rFonts w:ascii="Arial" w:hAnsi="Arial"/>
      <w:sz w:val="22"/>
    </w:r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2F4B66"/>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OC4">
    <w:name w:val="toc 4"/>
    <w:next w:val="Normal"/>
    <w:uiPriority w:val="39"/>
    <w:rsid w:val="002F4B66"/>
    <w:pPr>
      <w:ind w:left="778"/>
    </w:pPr>
    <w:rPr>
      <w:rFonts w:ascii="Arial" w:hAnsi="Arial"/>
      <w:sz w:val="24"/>
    </w:rPr>
  </w:style>
  <w:style w:type="paragraph" w:styleId="TOC5">
    <w:name w:val="toc 5"/>
    <w:next w:val="Normal"/>
    <w:uiPriority w:val="39"/>
    <w:rsid w:val="002F4B66"/>
    <w:pPr>
      <w:ind w:left="1080"/>
    </w:pPr>
    <w:rPr>
      <w:rFonts w:ascii="Arial" w:hAnsi="Arial"/>
      <w:sz w:val="24"/>
    </w:rPr>
  </w:style>
  <w:style w:type="paragraph" w:styleId="TOC6">
    <w:name w:val="toc 6"/>
    <w:next w:val="Normal"/>
    <w:rsid w:val="002F4B66"/>
    <w:pPr>
      <w:ind w:left="1200"/>
    </w:pPr>
    <w:rPr>
      <w:rFonts w:ascii="Arial" w:hAnsi="Arial"/>
      <w:sz w:val="24"/>
    </w:rPr>
  </w:style>
  <w:style w:type="paragraph" w:styleId="TOC7">
    <w:name w:val="toc 7"/>
    <w:next w:val="Normal"/>
    <w:rsid w:val="002F4B66"/>
    <w:pPr>
      <w:ind w:left="1440"/>
    </w:pPr>
    <w:rPr>
      <w:rFonts w:ascii="Arial" w:hAnsi="Arial"/>
      <w:sz w:val="24"/>
    </w:rPr>
  </w:style>
  <w:style w:type="paragraph" w:styleId="TOC8">
    <w:name w:val="toc 8"/>
    <w:next w:val="Normal"/>
    <w:rsid w:val="002F4B66"/>
    <w:pPr>
      <w:ind w:left="1680"/>
    </w:pPr>
    <w:rPr>
      <w:rFonts w:ascii="Arial" w:hAnsi="Arial"/>
      <w:sz w:val="24"/>
    </w:rPr>
  </w:style>
  <w:style w:type="paragraph" w:styleId="TOC9">
    <w:name w:val="toc 9"/>
    <w:next w:val="Normal"/>
    <w:rsid w:val="002F4B66"/>
    <w:pPr>
      <w:ind w:left="1920"/>
    </w:pPr>
    <w:rPr>
      <w:rFonts w:ascii="Arial" w:hAnsi="Arial"/>
      <w:sz w:val="24"/>
    </w:r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2F4B66"/>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2F4B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2F4B6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rPr>
      <w:szCs w:val="24"/>
    </w:r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szCs w:val="24"/>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sz w:val="24"/>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sz w:val="24"/>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paragraph" w:styleId="ListParagraph">
    <w:name w:val="List Paragraph"/>
    <w:basedOn w:val="Normal"/>
    <w:uiPriority w:val="34"/>
    <w:qFormat/>
    <w:rsid w:val="008A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48573776">
      <w:bodyDiv w:val="1"/>
      <w:marLeft w:val="0"/>
      <w:marRight w:val="0"/>
      <w:marTop w:val="0"/>
      <w:marBottom w:val="0"/>
      <w:divBdr>
        <w:top w:val="none" w:sz="0" w:space="0" w:color="auto"/>
        <w:left w:val="none" w:sz="0" w:space="0" w:color="auto"/>
        <w:bottom w:val="none" w:sz="0" w:space="0" w:color="auto"/>
        <w:right w:val="none" w:sz="0" w:space="0" w:color="auto"/>
      </w:divBdr>
      <w:divsChild>
        <w:div w:id="398018136">
          <w:marLeft w:val="0"/>
          <w:marRight w:val="0"/>
          <w:marTop w:val="0"/>
          <w:marBottom w:val="0"/>
          <w:divBdr>
            <w:top w:val="none" w:sz="0" w:space="0" w:color="auto"/>
            <w:left w:val="none" w:sz="0" w:space="0" w:color="auto"/>
            <w:bottom w:val="none" w:sz="0" w:space="0" w:color="auto"/>
            <w:right w:val="none" w:sz="0" w:space="0" w:color="auto"/>
          </w:divBdr>
          <w:divsChild>
            <w:div w:id="1219248072">
              <w:marLeft w:val="0"/>
              <w:marRight w:val="0"/>
              <w:marTop w:val="0"/>
              <w:marBottom w:val="0"/>
              <w:divBdr>
                <w:top w:val="none" w:sz="0" w:space="0" w:color="auto"/>
                <w:left w:val="none" w:sz="0" w:space="0" w:color="auto"/>
                <w:bottom w:val="none" w:sz="0" w:space="0" w:color="auto"/>
                <w:right w:val="none" w:sz="0" w:space="0" w:color="auto"/>
              </w:divBdr>
            </w:div>
            <w:div w:id="1831291737">
              <w:marLeft w:val="0"/>
              <w:marRight w:val="0"/>
              <w:marTop w:val="0"/>
              <w:marBottom w:val="0"/>
              <w:divBdr>
                <w:top w:val="none" w:sz="0" w:space="0" w:color="auto"/>
                <w:left w:val="none" w:sz="0" w:space="0" w:color="auto"/>
                <w:bottom w:val="none" w:sz="0" w:space="0" w:color="auto"/>
                <w:right w:val="none" w:sz="0" w:space="0" w:color="auto"/>
              </w:divBdr>
            </w:div>
            <w:div w:id="607198699">
              <w:marLeft w:val="0"/>
              <w:marRight w:val="0"/>
              <w:marTop w:val="0"/>
              <w:marBottom w:val="0"/>
              <w:divBdr>
                <w:top w:val="none" w:sz="0" w:space="0" w:color="auto"/>
                <w:left w:val="none" w:sz="0" w:space="0" w:color="auto"/>
                <w:bottom w:val="none" w:sz="0" w:space="0" w:color="auto"/>
                <w:right w:val="none" w:sz="0" w:space="0" w:color="auto"/>
              </w:divBdr>
            </w:div>
            <w:div w:id="16344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151943489">
      <w:bodyDiv w:val="1"/>
      <w:marLeft w:val="0"/>
      <w:marRight w:val="0"/>
      <w:marTop w:val="0"/>
      <w:marBottom w:val="0"/>
      <w:divBdr>
        <w:top w:val="none" w:sz="0" w:space="0" w:color="auto"/>
        <w:left w:val="none" w:sz="0" w:space="0" w:color="auto"/>
        <w:bottom w:val="none" w:sz="0" w:space="0" w:color="auto"/>
        <w:right w:val="none" w:sz="0" w:space="0" w:color="auto"/>
      </w:divBdr>
    </w:div>
    <w:div w:id="1218321222">
      <w:bodyDiv w:val="1"/>
      <w:marLeft w:val="0"/>
      <w:marRight w:val="0"/>
      <w:marTop w:val="0"/>
      <w:marBottom w:val="0"/>
      <w:divBdr>
        <w:top w:val="none" w:sz="0" w:space="0" w:color="auto"/>
        <w:left w:val="none" w:sz="0" w:space="0" w:color="auto"/>
        <w:bottom w:val="none" w:sz="0" w:space="0" w:color="auto"/>
        <w:right w:val="none" w:sz="0" w:space="0" w:color="auto"/>
      </w:divBdr>
      <w:divsChild>
        <w:div w:id="1729526811">
          <w:marLeft w:val="0"/>
          <w:marRight w:val="0"/>
          <w:marTop w:val="0"/>
          <w:marBottom w:val="0"/>
          <w:divBdr>
            <w:top w:val="none" w:sz="0" w:space="0" w:color="auto"/>
            <w:left w:val="none" w:sz="0" w:space="0" w:color="auto"/>
            <w:bottom w:val="none" w:sz="0" w:space="0" w:color="auto"/>
            <w:right w:val="none" w:sz="0" w:space="0" w:color="auto"/>
          </w:divBdr>
          <w:divsChild>
            <w:div w:id="16822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mdbapi.com/apikey.aspx" TargetMode="External"/><Relationship Id="rId22" Type="http://schemas.openxmlformats.org/officeDocument/2006/relationships/image" Target="media/image10.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4.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B19E2F-1217-422A-A592-A105ED73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2016-07-05T17:30:00Z</dcterms:created>
  <dcterms:modified xsi:type="dcterms:W3CDTF">2021-10-05T10:05:00Z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